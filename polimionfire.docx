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EE4D2" w14:textId="0D5C4C2C" w:rsidR="004A73BF" w:rsidRPr="00BD3B05" w:rsidRDefault="00F707E5" w:rsidP="007D5AC1">
      <w:r>
        <w:drawing>
          <wp:anchor distT="0" distB="0" distL="114300" distR="114300" simplePos="0" relativeHeight="251658240" behindDoc="1" locked="0" layoutInCell="1" allowOverlap="1" wp14:anchorId="3FF78237" wp14:editId="119146F8">
            <wp:simplePos x="0" y="0"/>
            <wp:positionH relativeFrom="column">
              <wp:posOffset>-87630</wp:posOffset>
            </wp:positionH>
            <wp:positionV relativeFrom="paragraph">
              <wp:posOffset>-739140</wp:posOffset>
            </wp:positionV>
            <wp:extent cx="7745730" cy="10972800"/>
            <wp:effectExtent l="0" t="0" r="0" b="0"/>
            <wp:wrapNone/>
            <wp:docPr id="581" name="Imagen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45730" cy="10972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AD107A" w14:textId="77777777" w:rsidR="004A73BF" w:rsidRPr="00BD3B05" w:rsidRDefault="004A73BF" w:rsidP="007D5AC1"/>
    <w:p w14:paraId="7E5DD709" w14:textId="77777777" w:rsidR="004A73BF" w:rsidRPr="00BD3B05" w:rsidRDefault="004A73BF" w:rsidP="007D5AC1"/>
    <w:p w14:paraId="710F6660" w14:textId="77777777" w:rsidR="004A73BF" w:rsidRPr="00BD3B05" w:rsidRDefault="004A73BF" w:rsidP="007D5AC1"/>
    <w:p w14:paraId="76D75401" w14:textId="77777777" w:rsidR="004A73BF" w:rsidRPr="00BD3B05" w:rsidRDefault="004A73BF" w:rsidP="007D5AC1"/>
    <w:p w14:paraId="3DBE9031" w14:textId="77777777" w:rsidR="004A73BF" w:rsidRPr="00BD3B05" w:rsidRDefault="004A73BF" w:rsidP="007D5AC1"/>
    <w:p w14:paraId="52AE7BF2" w14:textId="77777777" w:rsidR="004A73BF" w:rsidRPr="00BD3B05" w:rsidRDefault="004A73BF" w:rsidP="007D5AC1"/>
    <w:p w14:paraId="0AD5CC15" w14:textId="77777777" w:rsidR="004A73BF" w:rsidRPr="00BD3B05" w:rsidRDefault="004A73BF" w:rsidP="007D5AC1"/>
    <w:p w14:paraId="4702FAF3" w14:textId="2F0784B6" w:rsidR="004A73BF" w:rsidRPr="00BD3B05" w:rsidRDefault="004A73BF" w:rsidP="007D5AC1"/>
    <w:p w14:paraId="58621464" w14:textId="77777777" w:rsidR="004A73BF" w:rsidRPr="00BD3B05" w:rsidRDefault="004A73BF" w:rsidP="007D5AC1"/>
    <w:p w14:paraId="45B5318B" w14:textId="77777777" w:rsidR="004A73BF" w:rsidRPr="00BD3B05" w:rsidRDefault="004A73BF" w:rsidP="007D5AC1"/>
    <w:p w14:paraId="533A8CF1" w14:textId="77777777" w:rsidR="004A73BF" w:rsidRPr="00BD3B05" w:rsidRDefault="004A73BF" w:rsidP="007D5AC1"/>
    <w:p w14:paraId="083DE587" w14:textId="77777777" w:rsidR="004A73BF" w:rsidRPr="00BD3B05" w:rsidRDefault="004A73BF" w:rsidP="007D5AC1"/>
    <w:p w14:paraId="499B15B4" w14:textId="77777777" w:rsidR="004A73BF" w:rsidRPr="00BD3B05" w:rsidRDefault="004A73BF" w:rsidP="007D5AC1"/>
    <w:p w14:paraId="5D9C73EE" w14:textId="77777777" w:rsidR="004A73BF" w:rsidRPr="00BD3B05" w:rsidRDefault="004A73BF" w:rsidP="007D5AC1"/>
    <w:p w14:paraId="56184D9F" w14:textId="77777777" w:rsidR="004A73BF" w:rsidRPr="00BD3B05" w:rsidRDefault="004A73BF" w:rsidP="007D5AC1"/>
    <w:p w14:paraId="7D66B6A2" w14:textId="77777777" w:rsidR="004A73BF" w:rsidRPr="00BD3B05" w:rsidRDefault="004A73BF" w:rsidP="007D5AC1"/>
    <w:p w14:paraId="687957F0" w14:textId="37A0B3E2" w:rsidR="004A73BF" w:rsidRPr="00BD3B05" w:rsidRDefault="00F0441F" w:rsidP="00F0441F">
      <w:pPr>
        <w:tabs>
          <w:tab w:val="left" w:pos="3153"/>
        </w:tabs>
      </w:pPr>
      <w:r w:rsidRPr="00BD3B05">
        <w:tab/>
      </w:r>
    </w:p>
    <w:p w14:paraId="122F9265" w14:textId="77777777" w:rsidR="004A73BF" w:rsidRPr="00BD3B05" w:rsidRDefault="004A73BF" w:rsidP="007D5AC1"/>
    <w:p w14:paraId="460FD800" w14:textId="77777777" w:rsidR="004A73BF" w:rsidRPr="00BD3B05" w:rsidRDefault="004A73BF" w:rsidP="007D5AC1"/>
    <w:p w14:paraId="68DE5163" w14:textId="46ABAA6A" w:rsidR="004A73BF" w:rsidRPr="00BD3B05" w:rsidRDefault="004A73BF" w:rsidP="007D5AC1"/>
    <w:p w14:paraId="33E5378E" w14:textId="77777777" w:rsidR="004A73BF" w:rsidRPr="00BD3B05" w:rsidRDefault="004A73BF" w:rsidP="007D5AC1"/>
    <w:p w14:paraId="7B910E56" w14:textId="77777777" w:rsidR="004A73BF" w:rsidRPr="00BD3B05" w:rsidRDefault="004A73BF" w:rsidP="007D5AC1"/>
    <w:p w14:paraId="06DFEB96" w14:textId="04664777" w:rsidR="004A73BF" w:rsidRPr="00BD3B05" w:rsidRDefault="00F707E5" w:rsidP="007D5AC1">
      <w:r w:rsidRPr="00BD3B05">
        <mc:AlternateContent>
          <mc:Choice Requires="wps">
            <w:drawing>
              <wp:anchor distT="36576" distB="36576" distL="36576" distR="36576" simplePos="0" relativeHeight="251652096" behindDoc="0" locked="0" layoutInCell="1" allowOverlap="1" wp14:anchorId="154B3FC4" wp14:editId="4B6BDF67">
                <wp:simplePos x="0" y="0"/>
                <wp:positionH relativeFrom="column">
                  <wp:posOffset>1143000</wp:posOffset>
                </wp:positionH>
                <wp:positionV relativeFrom="page">
                  <wp:posOffset>4686300</wp:posOffset>
                </wp:positionV>
                <wp:extent cx="5257800" cy="14859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859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D046259" w14:textId="6841F5F2" w:rsidR="004F6FD5" w:rsidRPr="00A97714" w:rsidRDefault="00A97714" w:rsidP="00DC47B8">
                            <w:pPr>
                              <w:pStyle w:val="MyHeadtitle"/>
                              <w:rPr>
                                <w:rStyle w:val="sowc"/>
                                <w:rFonts w:ascii="Futura LT" w:hAnsi="Futura LT"/>
                                <w:color w:val="EEA701"/>
                                <w:sz w:val="60"/>
                                <w:szCs w:val="96"/>
                              </w:rPr>
                            </w:pPr>
                            <w:r w:rsidRPr="00A97714">
                              <w:rPr>
                                <w:sz w:val="60"/>
                                <w:szCs w:val="96"/>
                              </w:rPr>
                              <w:t>Polimi on fire!</w:t>
                            </w:r>
                          </w:p>
                          <w:p w14:paraId="0095FD45" w14:textId="1DB58A9A" w:rsidR="00DC47B8" w:rsidRDefault="00DC47B8" w:rsidP="00DC47B8">
                            <w:pPr>
                              <w:pStyle w:val="Descripcin"/>
                              <w:jc w:val="center"/>
                            </w:pPr>
                            <w:r>
                              <w:t xml:space="preserve">Figure </w:t>
                            </w:r>
                            <w:r>
                              <w:fldChar w:fldCharType="begin"/>
                            </w:r>
                            <w:r>
                              <w:instrText xml:space="preserve"> SEQ Figure \* ARABIC </w:instrText>
                            </w:r>
                            <w:r>
                              <w:fldChar w:fldCharType="separate"/>
                            </w:r>
                            <w:r>
                              <w:t>1</w:t>
                            </w:r>
                            <w:r>
                              <w:fldChar w:fldCharType="end"/>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B3FC4" id="_x0000_t202" coordsize="21600,21600" o:spt="202" path="m,l,21600r21600,l21600,xe">
                <v:stroke joinstyle="miter"/>
                <v:path gradientshapeok="t" o:connecttype="rect"/>
              </v:shapetype>
              <v:shape id="Text Box 4" o:spid="_x0000_s1026" type="#_x0000_t202" style="position:absolute;margin-left:90pt;margin-top:369pt;width:414pt;height:117pt;z-index:2516520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" filled="f" fillcolor="#fffffe" stroked="f" strokecolor="#212120" insetpen="t">
                <v:textbox inset="2.88pt,2.88pt,2.88pt,2.88pt">
                  <w:txbxContent>
                    <w:p w14:paraId="0D046259" w14:textId="6841F5F2" w:rsidR="004F6FD5" w:rsidRPr="00A97714" w:rsidRDefault="00A97714" w:rsidP="00DC47B8">
                      <w:pPr>
                        <w:pStyle w:val="MyHeadtitle"/>
                        <w:rPr>
                          <w:rStyle w:val="sowc"/>
                          <w:rFonts w:ascii="Futura LT" w:hAnsi="Futura LT"/>
                          <w:color w:val="EEA701"/>
                          <w:sz w:val="60"/>
                          <w:szCs w:val="96"/>
                        </w:rPr>
                      </w:pPr>
                      <w:r w:rsidRPr="00A97714">
                        <w:rPr>
                          <w:sz w:val="60"/>
                          <w:szCs w:val="96"/>
                        </w:rPr>
                        <w:t>Polimi on fire!</w:t>
                      </w:r>
                    </w:p>
                    <w:p w14:paraId="0095FD45" w14:textId="1DB58A9A" w:rsidR="00DC47B8" w:rsidRDefault="00DC47B8" w:rsidP="00DC47B8">
                      <w:pPr>
                        <w:pStyle w:val="Descripcin"/>
                        <w:jc w:val="center"/>
                      </w:pPr>
                      <w:r>
                        <w:t xml:space="preserve">Figure </w:t>
                      </w:r>
                      <w:r>
                        <w:fldChar w:fldCharType="begin"/>
                      </w:r>
                      <w:r>
                        <w:instrText xml:space="preserve"> SEQ Figure \* ARABIC </w:instrText>
                      </w:r>
                      <w:r>
                        <w:fldChar w:fldCharType="separate"/>
                      </w:r>
                      <w:r>
                        <w:t>1</w:t>
                      </w:r>
                      <w:r>
                        <w:fldChar w:fldCharType="end"/>
                      </w:r>
                    </w:p>
                  </w:txbxContent>
                </v:textbox>
                <w10:wrap anchory="page"/>
              </v:shape>
            </w:pict>
          </mc:Fallback>
        </mc:AlternateContent>
      </w:r>
    </w:p>
    <w:p w14:paraId="575D9429" w14:textId="36BB9BB0" w:rsidR="004A73BF" w:rsidRPr="00BD3B05" w:rsidRDefault="004A73BF" w:rsidP="007D5AC1"/>
    <w:p w14:paraId="3C09CB5A" w14:textId="77777777" w:rsidR="004A73BF" w:rsidRPr="00BD3B05" w:rsidRDefault="004A73BF" w:rsidP="007D5AC1"/>
    <w:p w14:paraId="5ECB0918" w14:textId="77777777" w:rsidR="004A73BF" w:rsidRPr="00BD3B05" w:rsidRDefault="004A73BF" w:rsidP="004A73BF">
      <w:pPr>
        <w:pStyle w:val="My"/>
        <w:jc w:val="right"/>
        <w:rPr>
          <w:rStyle w:val="sowc"/>
          <w:color w:val="333333"/>
          <w:lang w:val="en-US"/>
        </w:rPr>
      </w:pPr>
    </w:p>
    <w:p w14:paraId="2E28CFE9" w14:textId="77777777" w:rsidR="004A73BF" w:rsidRPr="00BD3B05" w:rsidRDefault="004A73BF" w:rsidP="007D5AC1"/>
    <w:p w14:paraId="6EBCF096" w14:textId="27FEDDC9" w:rsidR="004A73BF" w:rsidRPr="00BD3B05" w:rsidRDefault="004A73BF" w:rsidP="007D5AC1"/>
    <w:p w14:paraId="6166AD9D" w14:textId="77777777" w:rsidR="004A73BF" w:rsidRPr="00BD3B05" w:rsidRDefault="004A73BF" w:rsidP="007D5AC1"/>
    <w:p w14:paraId="3B1F5B71" w14:textId="6324EF23" w:rsidR="004A73BF" w:rsidRPr="00BD3B05" w:rsidRDefault="00F707E5" w:rsidP="007D5AC1">
      <w:r>
        <w:rPr>
          <w:lang w:val="ru-RU"/>
        </w:rPr>
        <mc:AlternateContent>
          <mc:Choice Requires="wps">
            <w:drawing>
              <wp:anchor distT="36576" distB="36576" distL="36576" distR="36576" simplePos="0" relativeHeight="251657216" behindDoc="0" locked="0" layoutInCell="1" allowOverlap="1" wp14:anchorId="02D9F622" wp14:editId="1AD471F8">
                <wp:simplePos x="0" y="0"/>
                <wp:positionH relativeFrom="column">
                  <wp:posOffset>1417320</wp:posOffset>
                </wp:positionH>
                <wp:positionV relativeFrom="page">
                  <wp:posOffset>5986780</wp:posOffset>
                </wp:positionV>
                <wp:extent cx="4914900" cy="960120"/>
                <wp:effectExtent l="0" t="0" r="1905" b="0"/>
                <wp:wrapNone/>
                <wp:docPr id="2" name="Text Box 5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96012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25C23DE" w14:textId="2AB9765B" w:rsidR="007C39E6" w:rsidRDefault="00A97714" w:rsidP="007C39E6">
                            <w:pPr>
                              <w:pStyle w:val="My"/>
                              <w:rPr>
                                <w:rStyle w:val="sowc"/>
                                <w:lang w:val="es-ES"/>
                              </w:rPr>
                            </w:pPr>
                            <w:proofErr w:type="spellStart"/>
                            <w:r>
                              <w:rPr>
                                <w:rStyle w:val="sowc"/>
                                <w:lang w:val="es-ES"/>
                              </w:rPr>
                              <w:t>Game</w:t>
                            </w:r>
                            <w:proofErr w:type="spellEnd"/>
                            <w:r>
                              <w:rPr>
                                <w:rStyle w:val="sowc"/>
                                <w:lang w:val="es-ES"/>
                              </w:rPr>
                              <w:t xml:space="preserve"> </w:t>
                            </w:r>
                            <w:proofErr w:type="spellStart"/>
                            <w:r>
                              <w:rPr>
                                <w:rStyle w:val="sowc"/>
                                <w:lang w:val="es-ES"/>
                              </w:rPr>
                              <w:t>Design</w:t>
                            </w:r>
                            <w:proofErr w:type="spellEnd"/>
                            <w:r>
                              <w:rPr>
                                <w:rStyle w:val="sowc"/>
                                <w:lang w:val="es-ES"/>
                              </w:rPr>
                              <w:t xml:space="preserve"> </w:t>
                            </w:r>
                            <w:r w:rsidRPr="00A97714">
                              <w:rPr>
                                <w:rStyle w:val="sowc"/>
                                <w:lang w:val="en-US"/>
                              </w:rPr>
                              <w:t>Document</w:t>
                            </w:r>
                          </w:p>
                          <w:p w14:paraId="46B0D7A5" w14:textId="77777777" w:rsidR="00A97714" w:rsidRPr="00A97714" w:rsidRDefault="00A97714" w:rsidP="007C39E6">
                            <w:pPr>
                              <w:pStyle w:val="My"/>
                              <w:rPr>
                                <w:rStyle w:val="sowc"/>
                                <w:lang w:val="es-ES"/>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D9F622" id="Text Box 580" o:spid="_x0000_s1027" type="#_x0000_t202" style="position:absolute;margin-left:111.6pt;margin-top:471.4pt;width:387pt;height:75.6pt;z-index:2516572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" filled="f" fillcolor="#fffffe" stroked="f" strokecolor="#212120" insetpen="t">
                <v:textbox inset="2.88pt,2.88pt,2.88pt,2.88pt">
                  <w:txbxContent>
                    <w:p w14:paraId="225C23DE" w14:textId="2AB9765B" w:rsidR="007C39E6" w:rsidRDefault="00A97714" w:rsidP="007C39E6">
                      <w:pPr>
                        <w:pStyle w:val="My"/>
                        <w:rPr>
                          <w:rStyle w:val="sowc"/>
                          <w:lang w:val="es-ES"/>
                        </w:rPr>
                      </w:pPr>
                      <w:proofErr w:type="spellStart"/>
                      <w:r>
                        <w:rPr>
                          <w:rStyle w:val="sowc"/>
                          <w:lang w:val="es-ES"/>
                        </w:rPr>
                        <w:t>Game</w:t>
                      </w:r>
                      <w:proofErr w:type="spellEnd"/>
                      <w:r>
                        <w:rPr>
                          <w:rStyle w:val="sowc"/>
                          <w:lang w:val="es-ES"/>
                        </w:rPr>
                        <w:t xml:space="preserve"> </w:t>
                      </w:r>
                      <w:proofErr w:type="spellStart"/>
                      <w:r>
                        <w:rPr>
                          <w:rStyle w:val="sowc"/>
                          <w:lang w:val="es-ES"/>
                        </w:rPr>
                        <w:t>Design</w:t>
                      </w:r>
                      <w:proofErr w:type="spellEnd"/>
                      <w:r>
                        <w:rPr>
                          <w:rStyle w:val="sowc"/>
                          <w:lang w:val="es-ES"/>
                        </w:rPr>
                        <w:t xml:space="preserve"> </w:t>
                      </w:r>
                      <w:r w:rsidRPr="00A97714">
                        <w:rPr>
                          <w:rStyle w:val="sowc"/>
                          <w:lang w:val="en-US"/>
                        </w:rPr>
                        <w:t>Document</w:t>
                      </w:r>
                    </w:p>
                    <w:p w14:paraId="46B0D7A5" w14:textId="77777777" w:rsidR="00A97714" w:rsidRPr="00A97714" w:rsidRDefault="00A97714" w:rsidP="007C39E6">
                      <w:pPr>
                        <w:pStyle w:val="My"/>
                        <w:rPr>
                          <w:rStyle w:val="sowc"/>
                          <w:lang w:val="es-ES"/>
                        </w:rPr>
                      </w:pPr>
                    </w:p>
                  </w:txbxContent>
                </v:textbox>
                <w10:wrap anchory="page"/>
              </v:shape>
            </w:pict>
          </mc:Fallback>
        </mc:AlternateContent>
      </w:r>
    </w:p>
    <w:p w14:paraId="3D03DE1C" w14:textId="77777777" w:rsidR="004A73BF" w:rsidRPr="00BD3B05" w:rsidRDefault="004A73BF" w:rsidP="007D5AC1"/>
    <w:p w14:paraId="586CACC4" w14:textId="77777777" w:rsidR="004A73BF" w:rsidRPr="00BD3B05" w:rsidRDefault="004A73BF" w:rsidP="007D5AC1"/>
    <w:p w14:paraId="5C2CB7D0" w14:textId="77777777" w:rsidR="004A73BF" w:rsidRPr="00BD3B05" w:rsidRDefault="004A73BF" w:rsidP="007D5AC1"/>
    <w:p w14:paraId="3A9493E2" w14:textId="5E39950E" w:rsidR="004A73BF" w:rsidRPr="00BD3B05" w:rsidRDefault="004A73BF" w:rsidP="007D5AC1"/>
    <w:p w14:paraId="70FA1F76" w14:textId="77777777" w:rsidR="004A73BF" w:rsidRPr="00BD3B05" w:rsidRDefault="004A73BF" w:rsidP="007D5AC1"/>
    <w:p w14:paraId="4695F451" w14:textId="77777777" w:rsidR="004A73BF" w:rsidRPr="00BD3B05" w:rsidRDefault="004A73BF" w:rsidP="007D5AC1"/>
    <w:p w14:paraId="01CAAA69" w14:textId="77777777" w:rsidR="004A73BF" w:rsidRPr="00BD3B05" w:rsidRDefault="004A73BF" w:rsidP="007D5AC1"/>
    <w:p w14:paraId="56F82F99" w14:textId="77777777" w:rsidR="004A73BF" w:rsidRPr="00BD3B05" w:rsidRDefault="004A73BF" w:rsidP="007D5AC1"/>
    <w:p w14:paraId="0A46D5EE" w14:textId="77777777" w:rsidR="004A73BF" w:rsidRPr="00BD3B05" w:rsidRDefault="004A73BF" w:rsidP="007D5AC1"/>
    <w:p w14:paraId="5A89D1AB" w14:textId="566B28D7" w:rsidR="004A73BF" w:rsidRPr="00BD3B05" w:rsidRDefault="004A73BF" w:rsidP="007D5AC1"/>
    <w:p w14:paraId="743D6E86" w14:textId="77777777" w:rsidR="004A73BF" w:rsidRPr="00BD3B05" w:rsidRDefault="004A73BF" w:rsidP="007D5AC1"/>
    <w:p w14:paraId="73C60FF9" w14:textId="77777777" w:rsidR="004A73BF" w:rsidRPr="00BD3B05" w:rsidRDefault="004A73BF" w:rsidP="007D5AC1"/>
    <w:p w14:paraId="105FC90F" w14:textId="4EF4CD9B" w:rsidR="004A73BF" w:rsidRPr="00BD3B05" w:rsidRDefault="004A73BF" w:rsidP="007D5AC1"/>
    <w:p w14:paraId="45B0F2D4" w14:textId="77777777" w:rsidR="004A73BF" w:rsidRPr="00BD3B05" w:rsidRDefault="004A73BF" w:rsidP="007D5AC1"/>
    <w:p w14:paraId="30609991" w14:textId="6EF7DC06" w:rsidR="004A73BF" w:rsidRPr="00BD3B05" w:rsidRDefault="00F707E5" w:rsidP="007D5AC1">
      <w:r>
        <w:drawing>
          <wp:anchor distT="0" distB="0" distL="114300" distR="114300" simplePos="0" relativeHeight="251665408" behindDoc="0" locked="0" layoutInCell="1" allowOverlap="1" wp14:anchorId="1A99A7DA" wp14:editId="08A64D80">
            <wp:simplePos x="0" y="0"/>
            <wp:positionH relativeFrom="margin">
              <wp:posOffset>5382895</wp:posOffset>
            </wp:positionH>
            <wp:positionV relativeFrom="margin">
              <wp:posOffset>7914640</wp:posOffset>
            </wp:positionV>
            <wp:extent cx="2141220" cy="2133600"/>
            <wp:effectExtent l="0" t="76200" r="49530" b="0"/>
            <wp:wrapSquare wrapText="bothSides"/>
            <wp:docPr id="588" name="Imagen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220" cy="2133600"/>
                    </a:xfrm>
                    <a:prstGeom prst="rect">
                      <a:avLst/>
                    </a:prstGeom>
                    <a:noFill/>
                    <a:ln>
                      <a:noFill/>
                    </a:ln>
                    <a:effectLst>
                      <a:outerShdw dist="107763" dir="18900000" algn="ctr" rotWithShape="0">
                        <a:srgbClr val="808080">
                          <a:alpha val="50000"/>
                        </a:srgbClr>
                      </a:outerShdw>
                    </a:effectLst>
                  </pic:spPr>
                </pic:pic>
              </a:graphicData>
            </a:graphic>
            <wp14:sizeRelH relativeFrom="page">
              <wp14:pctWidth>0</wp14:pctWidth>
            </wp14:sizeRelH>
            <wp14:sizeRelV relativeFrom="page">
              <wp14:pctHeight>0</wp14:pctHeight>
            </wp14:sizeRelV>
          </wp:anchor>
        </w:drawing>
      </w:r>
    </w:p>
    <w:p w14:paraId="04F00E65" w14:textId="77777777" w:rsidR="004A73BF" w:rsidRPr="00BD3B05" w:rsidRDefault="004A73BF" w:rsidP="007D5AC1"/>
    <w:p w14:paraId="0864ED72" w14:textId="77777777" w:rsidR="004A73BF" w:rsidRPr="00BD3B05" w:rsidRDefault="004A73BF" w:rsidP="007D5AC1"/>
    <w:p w14:paraId="22F5DD19" w14:textId="77777777" w:rsidR="004A73BF" w:rsidRPr="00BD3B05" w:rsidRDefault="004A73BF" w:rsidP="007D5AC1"/>
    <w:p w14:paraId="4D2FC1C7" w14:textId="09991B1B" w:rsidR="004A73BF" w:rsidRPr="00BD3B05" w:rsidRDefault="00F707E5" w:rsidP="007D5AC1">
      <w:r>
        <w:drawing>
          <wp:anchor distT="0" distB="0" distL="114300" distR="114300" simplePos="0" relativeHeight="251667456" behindDoc="0" locked="0" layoutInCell="1" allowOverlap="1" wp14:anchorId="6E80DD6F" wp14:editId="4829E092">
            <wp:simplePos x="0" y="0"/>
            <wp:positionH relativeFrom="margin">
              <wp:posOffset>5371465</wp:posOffset>
            </wp:positionH>
            <wp:positionV relativeFrom="margin">
              <wp:posOffset>8669020</wp:posOffset>
            </wp:positionV>
            <wp:extent cx="2118360" cy="1379220"/>
            <wp:effectExtent l="0" t="0" r="0" b="0"/>
            <wp:wrapSquare wrapText="bothSides"/>
            <wp:docPr id="589" name="Imagen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8360" cy="1379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29C3E3" w14:textId="77777777" w:rsidR="004A73BF" w:rsidRPr="00BD3B05" w:rsidRDefault="004A73BF" w:rsidP="007D5AC1"/>
    <w:p w14:paraId="294CB814" w14:textId="72BE3C03" w:rsidR="004A73BF" w:rsidRPr="00BD3B05" w:rsidRDefault="004A73BF" w:rsidP="007D5AC1"/>
    <w:p w14:paraId="7F3E9E38" w14:textId="7D11B60D" w:rsidR="004A73BF" w:rsidRPr="00BD3B05" w:rsidRDefault="00665FC7" w:rsidP="007D5AC1">
      <w:r>
        <w:lastRenderedPageBreak/>
        <mc:AlternateContent>
          <mc:Choice Requires="wps">
            <w:drawing>
              <wp:anchor distT="45720" distB="45720" distL="114300" distR="114300" simplePos="0" relativeHeight="251670528" behindDoc="0" locked="0" layoutInCell="1" allowOverlap="1" wp14:anchorId="0BA47A35" wp14:editId="5B0FD48C">
                <wp:simplePos x="0" y="0"/>
                <wp:positionH relativeFrom="column">
                  <wp:posOffset>1404167</wp:posOffset>
                </wp:positionH>
                <wp:positionV relativeFrom="paragraph">
                  <wp:posOffset>272</wp:posOffset>
                </wp:positionV>
                <wp:extent cx="4236175" cy="86795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6175" cy="867955"/>
                        </a:xfrm>
                        <a:prstGeom prst="rect">
                          <a:avLst/>
                        </a:prstGeom>
                        <a:noFill/>
                        <a:ln w="9525">
                          <a:noFill/>
                          <a:miter lim="800000"/>
                          <a:headEnd/>
                          <a:tailEnd/>
                        </a:ln>
                      </wps:spPr>
                      <wps:txbx>
                        <w:txbxContent>
                          <w:p w14:paraId="0009D04F" w14:textId="1F046DBF" w:rsidR="00665FC7" w:rsidRPr="009D6CB4" w:rsidRDefault="00665FC7" w:rsidP="00DC47B8">
                            <w:pPr>
                              <w:keepNext/>
                              <w:jc w:val="center"/>
                              <w:rPr>
                                <w:rStyle w:val="Ttulodellibro"/>
                                <w:color w:val="FFFFFF" w:themeColor="background1"/>
                                <w:sz w:val="40"/>
                                <w:szCs w:val="40"/>
                              </w:rPr>
                            </w:pPr>
                            <w:r w:rsidRPr="009D6CB4">
                              <w:rPr>
                                <w:rStyle w:val="Ttulodellibro"/>
                                <w:color w:val="FFFFFF" w:themeColor="background1"/>
                                <w:sz w:val="40"/>
                                <w:szCs w:val="40"/>
                              </w:rPr>
                              <w:t>Index</w:t>
                            </w:r>
                          </w:p>
                          <w:p w14:paraId="646A37EF" w14:textId="03F27D68" w:rsidR="00DC47B8" w:rsidRDefault="00DC47B8" w:rsidP="00DC47B8">
                            <w:pPr>
                              <w:pStyle w:val="Descripcin"/>
                              <w:jc w:val="center"/>
                            </w:pPr>
                            <w:r>
                              <w:t xml:space="preserve">Figure </w:t>
                            </w:r>
                            <w:r>
                              <w:fldChar w:fldCharType="begin"/>
                            </w:r>
                            <w:r>
                              <w:instrText xml:space="preserve"> SEQ Figure \* ARABIC </w:instrText>
                            </w:r>
                            <w:r>
                              <w:fldChar w:fldCharType="separate"/>
                            </w:r>
                            <w:r>
                              <w:t>2</w:t>
                            </w:r>
                            <w:r>
                              <w:fldChar w:fldCharType="end"/>
                            </w:r>
                          </w:p>
                          <w:p w14:paraId="07F2F1B6" w14:textId="0E2F84DF" w:rsidR="00DC47B8" w:rsidRDefault="00DC47B8" w:rsidP="00DC47B8">
                            <w:pPr>
                              <w:jc w:val="center"/>
                              <w:rPr>
                                <w:b/>
                                <w:bCs/>
                                <w:color w:val="FFFFFF" w:themeColor="background1"/>
                                <w:sz w:val="72"/>
                                <w:szCs w:val="72"/>
                              </w:rPr>
                            </w:pPr>
                          </w:p>
                          <w:p w14:paraId="500929DD" w14:textId="77777777" w:rsidR="00DC47B8" w:rsidRPr="00DC47B8" w:rsidRDefault="00DC47B8" w:rsidP="00DC47B8">
                            <w:pPr>
                              <w:jc w:val="center"/>
                              <w:rPr>
                                <w:b/>
                                <w:bCs/>
                                <w:color w:val="FFFFFF" w:themeColor="background1"/>
                                <w:sz w:val="72"/>
                                <w:szCs w:val="7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47A35" id="Cuadro de texto 2" o:spid="_x0000_s1028" type="#_x0000_t202" style="position:absolute;margin-left:110.55pt;margin-top:0;width:333.55pt;height:68.3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" filled="f" stroked="f">
                <v:textbox>
                  <w:txbxContent>
                    <w:p w14:paraId="0009D04F" w14:textId="1F046DBF" w:rsidR="00665FC7" w:rsidRPr="009D6CB4" w:rsidRDefault="00665FC7" w:rsidP="00DC47B8">
                      <w:pPr>
                        <w:keepNext/>
                        <w:jc w:val="center"/>
                        <w:rPr>
                          <w:rStyle w:val="Ttulodellibro"/>
                          <w:color w:val="FFFFFF" w:themeColor="background1"/>
                          <w:sz w:val="40"/>
                          <w:szCs w:val="40"/>
                        </w:rPr>
                      </w:pPr>
                      <w:r w:rsidRPr="009D6CB4">
                        <w:rPr>
                          <w:rStyle w:val="Ttulodellibro"/>
                          <w:color w:val="FFFFFF" w:themeColor="background1"/>
                          <w:sz w:val="40"/>
                          <w:szCs w:val="40"/>
                        </w:rPr>
                        <w:t>Index</w:t>
                      </w:r>
                    </w:p>
                    <w:p w14:paraId="646A37EF" w14:textId="03F27D68" w:rsidR="00DC47B8" w:rsidRDefault="00DC47B8" w:rsidP="00DC47B8">
                      <w:pPr>
                        <w:pStyle w:val="Descripcin"/>
                        <w:jc w:val="center"/>
                      </w:pPr>
                      <w:r>
                        <w:t xml:space="preserve">Figure </w:t>
                      </w:r>
                      <w:r>
                        <w:fldChar w:fldCharType="begin"/>
                      </w:r>
                      <w:r>
                        <w:instrText xml:space="preserve"> SEQ Figure \* ARABIC </w:instrText>
                      </w:r>
                      <w:r>
                        <w:fldChar w:fldCharType="separate"/>
                      </w:r>
                      <w:r>
                        <w:t>2</w:t>
                      </w:r>
                      <w:r>
                        <w:fldChar w:fldCharType="end"/>
                      </w:r>
                    </w:p>
                    <w:p w14:paraId="07F2F1B6" w14:textId="0E2F84DF" w:rsidR="00DC47B8" w:rsidRDefault="00DC47B8" w:rsidP="00DC47B8">
                      <w:pPr>
                        <w:jc w:val="center"/>
                        <w:rPr>
                          <w:b/>
                          <w:bCs/>
                          <w:color w:val="FFFFFF" w:themeColor="background1"/>
                          <w:sz w:val="72"/>
                          <w:szCs w:val="72"/>
                        </w:rPr>
                      </w:pPr>
                    </w:p>
                    <w:p w14:paraId="500929DD" w14:textId="77777777" w:rsidR="00DC47B8" w:rsidRPr="00DC47B8" w:rsidRDefault="00DC47B8" w:rsidP="00DC47B8">
                      <w:pPr>
                        <w:jc w:val="center"/>
                        <w:rPr>
                          <w:b/>
                          <w:bCs/>
                          <w:color w:val="FFFFFF" w:themeColor="background1"/>
                          <w:sz w:val="72"/>
                          <w:szCs w:val="72"/>
                        </w:rPr>
                      </w:pPr>
                    </w:p>
                  </w:txbxContent>
                </v:textbox>
                <w10:wrap type="square"/>
              </v:shape>
            </w:pict>
          </mc:Fallback>
        </mc:AlternateContent>
      </w:r>
      <w:r w:rsidR="00F707E5">
        <w:drawing>
          <wp:anchor distT="0" distB="0" distL="114300" distR="114300" simplePos="0" relativeHeight="251661312" behindDoc="1" locked="0" layoutInCell="1" allowOverlap="1" wp14:anchorId="7EC4251A" wp14:editId="662682B3">
            <wp:simplePos x="0" y="0"/>
            <wp:positionH relativeFrom="column">
              <wp:posOffset>-2971800</wp:posOffset>
            </wp:positionH>
            <wp:positionV relativeFrom="paragraph">
              <wp:posOffset>-739140</wp:posOffset>
            </wp:positionV>
            <wp:extent cx="12573000" cy="9955530"/>
            <wp:effectExtent l="0" t="0" r="0" b="0"/>
            <wp:wrapNone/>
            <wp:docPr id="585" name="Imagen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0" cy="9955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48CB13" w14:textId="3CE3C457" w:rsidR="004A73BF" w:rsidRDefault="004A73BF" w:rsidP="007D5AC1"/>
    <w:p w14:paraId="08F00C49" w14:textId="7C13F55A" w:rsidR="00A97714" w:rsidRDefault="00A97714" w:rsidP="007D5AC1"/>
    <w:p w14:paraId="24B87DAD" w14:textId="1DBADD11" w:rsidR="00A97714" w:rsidRDefault="00A97714" w:rsidP="007D5AC1"/>
    <w:p w14:paraId="0168F6CB" w14:textId="1B4449CD" w:rsidR="00A97714" w:rsidRDefault="009D6CB4" w:rsidP="007D5AC1">
      <w:r>
        <mc:AlternateContent>
          <mc:Choice Requires="wps">
            <w:drawing>
              <wp:anchor distT="45720" distB="45720" distL="114300" distR="114300" simplePos="0" relativeHeight="251672576" behindDoc="0" locked="0" layoutInCell="1" allowOverlap="1" wp14:anchorId="377AD93D" wp14:editId="71E61560">
                <wp:simplePos x="0" y="0"/>
                <wp:positionH relativeFrom="column">
                  <wp:posOffset>609600</wp:posOffset>
                </wp:positionH>
                <wp:positionV relativeFrom="paragraph">
                  <wp:posOffset>143601</wp:posOffset>
                </wp:positionV>
                <wp:extent cx="5975350" cy="7684770"/>
                <wp:effectExtent l="0" t="0" r="25400" b="11430"/>
                <wp:wrapThrough wrapText="bothSides">
                  <wp:wrapPolygon edited="0">
                    <wp:start x="0" y="0"/>
                    <wp:lineTo x="0" y="21579"/>
                    <wp:lineTo x="21623" y="21579"/>
                    <wp:lineTo x="21623" y="0"/>
                    <wp:lineTo x="0" y="0"/>
                  </wp:wrapPolygon>
                </wp:wrapThrough>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7684770"/>
                        </a:xfrm>
                        <a:prstGeom prst="rect">
                          <a:avLst/>
                        </a:prstGeom>
                        <a:noFill/>
                        <a:ln w="9525">
                          <a:solidFill>
                            <a:srgbClr val="000000"/>
                          </a:solidFill>
                          <a:miter lim="800000"/>
                          <a:headEnd/>
                          <a:tailEnd/>
                        </a:ln>
                      </wps:spPr>
                      <wps:txbx>
                        <w:txbxContent>
                          <w:p w14:paraId="6C63FC99" w14:textId="7FF4A4BA" w:rsidR="00665FC7" w:rsidRPr="00DC47B8" w:rsidRDefault="00665FC7" w:rsidP="00DC47B8">
                            <w:pPr>
                              <w:pStyle w:val="Prrafodelista"/>
                              <w:numPr>
                                <w:ilvl w:val="0"/>
                                <w:numId w:val="2"/>
                              </w:numPr>
                              <w:jc w:val="both"/>
                              <w:rPr>
                                <w:b/>
                                <w:bCs/>
                                <w:color w:val="FFFFFF" w:themeColor="background1"/>
                                <w:sz w:val="32"/>
                                <w:szCs w:val="32"/>
                                <w:lang w:val="es-ES"/>
                              </w:rPr>
                            </w:pPr>
                            <w:r w:rsidRPr="00DC47B8">
                              <w:rPr>
                                <w:b/>
                                <w:bCs/>
                                <w:color w:val="FFFFFF" w:themeColor="background1"/>
                                <w:sz w:val="32"/>
                                <w:szCs w:val="32"/>
                                <w:lang w:val="es-ES"/>
                              </w:rPr>
                              <w:t>Introduction</w:t>
                            </w:r>
                          </w:p>
                          <w:p w14:paraId="53D7EF95" w14:textId="23492C4A"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Game Concept</w:t>
                            </w:r>
                          </w:p>
                          <w:p w14:paraId="2BDDC2BA" w14:textId="2233C173"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Principal Characteristiscs</w:t>
                            </w:r>
                          </w:p>
                          <w:p w14:paraId="36912940" w14:textId="19696114"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Game Gender</w:t>
                            </w:r>
                          </w:p>
                          <w:p w14:paraId="7ABDF85B" w14:textId="59243D7C"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Public of the game</w:t>
                            </w:r>
                          </w:p>
                          <w:p w14:paraId="5E57ABAA" w14:textId="287AD08D"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Visual Style</w:t>
                            </w:r>
                          </w:p>
                          <w:p w14:paraId="0A9F76AF" w14:textId="5CFECFB2"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Game Scope</w:t>
                            </w:r>
                          </w:p>
                          <w:p w14:paraId="5603824B" w14:textId="77777777" w:rsidR="00665FC7" w:rsidRPr="00DC47B8" w:rsidRDefault="00665FC7" w:rsidP="00DC47B8">
                            <w:pPr>
                              <w:jc w:val="both"/>
                              <w:rPr>
                                <w:b/>
                                <w:bCs/>
                                <w:color w:val="FFFFFF" w:themeColor="background1"/>
                                <w:sz w:val="32"/>
                                <w:szCs w:val="32"/>
                                <w:lang w:val="es-ES"/>
                              </w:rPr>
                            </w:pPr>
                          </w:p>
                          <w:p w14:paraId="0B2BFF5E" w14:textId="46B9D174" w:rsidR="00665FC7" w:rsidRPr="00DC47B8" w:rsidRDefault="00665FC7" w:rsidP="00DC47B8">
                            <w:pPr>
                              <w:pStyle w:val="Prrafodelista"/>
                              <w:numPr>
                                <w:ilvl w:val="0"/>
                                <w:numId w:val="2"/>
                              </w:numPr>
                              <w:jc w:val="both"/>
                              <w:rPr>
                                <w:b/>
                                <w:bCs/>
                                <w:color w:val="FFFFFF" w:themeColor="background1"/>
                                <w:sz w:val="32"/>
                                <w:szCs w:val="32"/>
                                <w:lang w:val="es-ES"/>
                              </w:rPr>
                            </w:pPr>
                            <w:r w:rsidRPr="00DC47B8">
                              <w:rPr>
                                <w:b/>
                                <w:bCs/>
                                <w:color w:val="FFFFFF" w:themeColor="background1"/>
                                <w:sz w:val="32"/>
                                <w:szCs w:val="32"/>
                                <w:lang w:val="es-ES"/>
                              </w:rPr>
                              <w:t>Game mechanics</w:t>
                            </w:r>
                          </w:p>
                          <w:p w14:paraId="61A53498" w14:textId="3680DE22"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Gameplay</w:t>
                            </w:r>
                          </w:p>
                          <w:p w14:paraId="08D68876" w14:textId="0D95392A"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Story</w:t>
                            </w:r>
                          </w:p>
                          <w:p w14:paraId="3753664F" w14:textId="4AB5B961"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Map Generation</w:t>
                            </w:r>
                          </w:p>
                          <w:p w14:paraId="3895AA83" w14:textId="30BEAA25"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Characters</w:t>
                            </w:r>
                          </w:p>
                          <w:p w14:paraId="1D921586" w14:textId="2A217A9F"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Enemies</w:t>
                            </w:r>
                          </w:p>
                          <w:p w14:paraId="6169F628" w14:textId="0821A6EB"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Movement and physics</w:t>
                            </w:r>
                          </w:p>
                          <w:p w14:paraId="0E0D3780" w14:textId="403B7489"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Controls</w:t>
                            </w:r>
                          </w:p>
                          <w:p w14:paraId="0399D8A3" w14:textId="77777777" w:rsidR="00665FC7" w:rsidRPr="00DC47B8" w:rsidRDefault="00665FC7" w:rsidP="00DC47B8">
                            <w:pPr>
                              <w:jc w:val="both"/>
                              <w:rPr>
                                <w:b/>
                                <w:bCs/>
                                <w:color w:val="FFFFFF" w:themeColor="background1"/>
                                <w:sz w:val="32"/>
                                <w:szCs w:val="32"/>
                                <w:lang w:val="es-ES"/>
                              </w:rPr>
                            </w:pPr>
                          </w:p>
                          <w:p w14:paraId="550B16AC" w14:textId="173F4F34" w:rsidR="00665FC7" w:rsidRPr="00DC47B8" w:rsidRDefault="00665FC7" w:rsidP="00DC47B8">
                            <w:pPr>
                              <w:pStyle w:val="Prrafodelista"/>
                              <w:numPr>
                                <w:ilvl w:val="0"/>
                                <w:numId w:val="2"/>
                              </w:numPr>
                              <w:jc w:val="both"/>
                              <w:rPr>
                                <w:b/>
                                <w:bCs/>
                                <w:color w:val="FFFFFF" w:themeColor="background1"/>
                                <w:sz w:val="32"/>
                                <w:szCs w:val="32"/>
                                <w:lang w:val="es-ES"/>
                              </w:rPr>
                            </w:pPr>
                            <w:r w:rsidRPr="00DC47B8">
                              <w:rPr>
                                <w:b/>
                                <w:bCs/>
                                <w:color w:val="FFFFFF" w:themeColor="background1"/>
                                <w:sz w:val="32"/>
                                <w:szCs w:val="32"/>
                                <w:lang w:val="es-ES"/>
                              </w:rPr>
                              <w:t>Interface</w:t>
                            </w:r>
                          </w:p>
                          <w:p w14:paraId="72CE3868" w14:textId="035BF3DB" w:rsidR="00DC47B8" w:rsidRPr="00DC47B8" w:rsidRDefault="00DC47B8"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Videogame FlowChart</w:t>
                            </w:r>
                          </w:p>
                          <w:p w14:paraId="79A6C1D7" w14:textId="738E596A" w:rsidR="00DC47B8" w:rsidRPr="00DC47B8" w:rsidRDefault="00DC47B8"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Menu</w:t>
                            </w:r>
                          </w:p>
                          <w:p w14:paraId="370930E4" w14:textId="009F37E6" w:rsidR="00DC47B8" w:rsidRPr="00DC47B8" w:rsidRDefault="00DC47B8"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Credits</w:t>
                            </w:r>
                          </w:p>
                          <w:p w14:paraId="77303251" w14:textId="320B9F96" w:rsidR="00DC47B8" w:rsidRPr="00DC47B8" w:rsidRDefault="00DC47B8"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Profile selection</w:t>
                            </w:r>
                          </w:p>
                          <w:p w14:paraId="02F60B92" w14:textId="0F4DE5D6" w:rsidR="00DC47B8" w:rsidRPr="00DC47B8" w:rsidRDefault="00DC47B8"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Character selection</w:t>
                            </w:r>
                          </w:p>
                          <w:p w14:paraId="3A770009" w14:textId="19C9149A" w:rsidR="00DC47B8" w:rsidRPr="00DC47B8" w:rsidRDefault="00DC47B8"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Difficulty selection</w:t>
                            </w:r>
                          </w:p>
                          <w:p w14:paraId="52280F77" w14:textId="53A8824D" w:rsidR="00DC47B8" w:rsidRPr="00DC47B8" w:rsidRDefault="00DC47B8"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Punctuation</w:t>
                            </w:r>
                          </w:p>
                          <w:p w14:paraId="029B944D" w14:textId="10C1D055" w:rsidR="00DC47B8" w:rsidRPr="00DC47B8" w:rsidRDefault="00DC47B8"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Level end</w:t>
                            </w:r>
                          </w:p>
                          <w:p w14:paraId="3D8CA9E5" w14:textId="77777777" w:rsidR="00665FC7" w:rsidRPr="00DC47B8" w:rsidRDefault="00665FC7" w:rsidP="00DC47B8">
                            <w:pPr>
                              <w:pStyle w:val="Prrafodelista"/>
                              <w:jc w:val="both"/>
                              <w:rPr>
                                <w:b/>
                                <w:bCs/>
                                <w:color w:val="FFFFFF" w:themeColor="background1"/>
                                <w:sz w:val="32"/>
                                <w:szCs w:val="32"/>
                                <w:lang w:val="es-ES"/>
                              </w:rPr>
                            </w:pPr>
                          </w:p>
                          <w:p w14:paraId="6A801DB3" w14:textId="7661F723" w:rsidR="00665FC7" w:rsidRPr="00DC47B8" w:rsidRDefault="00665FC7" w:rsidP="00DC47B8">
                            <w:pPr>
                              <w:pStyle w:val="Prrafodelista"/>
                              <w:numPr>
                                <w:ilvl w:val="0"/>
                                <w:numId w:val="2"/>
                              </w:numPr>
                              <w:jc w:val="both"/>
                              <w:rPr>
                                <w:b/>
                                <w:bCs/>
                                <w:color w:val="FFFFFF" w:themeColor="background1"/>
                                <w:sz w:val="32"/>
                                <w:szCs w:val="32"/>
                                <w:lang w:val="es-ES"/>
                              </w:rPr>
                            </w:pPr>
                            <w:r w:rsidRPr="00DC47B8">
                              <w:rPr>
                                <w:b/>
                                <w:bCs/>
                                <w:color w:val="FFFFFF" w:themeColor="background1"/>
                                <w:sz w:val="32"/>
                                <w:szCs w:val="32"/>
                                <w:lang w:val="es-ES"/>
                              </w:rPr>
                              <w:t>Art</w:t>
                            </w:r>
                          </w:p>
                          <w:p w14:paraId="2752E4A4" w14:textId="4D40A684" w:rsidR="00DC47B8" w:rsidRPr="00DC47B8" w:rsidRDefault="00DC47B8"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Art 2D</w:t>
                            </w:r>
                          </w:p>
                          <w:p w14:paraId="4440EAEC" w14:textId="4E7C9D15" w:rsidR="00DC47B8" w:rsidRPr="00DC47B8" w:rsidRDefault="00DC47B8"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Art 3D</w:t>
                            </w:r>
                          </w:p>
                          <w:p w14:paraId="1DA31CC7" w14:textId="0E860772" w:rsidR="00DC47B8" w:rsidRPr="00DC47B8" w:rsidRDefault="00DC47B8"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Audio</w:t>
                            </w:r>
                          </w:p>
                          <w:p w14:paraId="794CCD82" w14:textId="2EFB7643" w:rsidR="00665FC7" w:rsidRPr="00665FC7" w:rsidRDefault="00665FC7" w:rsidP="00DC47B8">
                            <w:pPr>
                              <w:pStyle w:val="Prrafodelista"/>
                              <w:jc w:val="both"/>
                              <w:rPr>
                                <w:b/>
                                <w:bCs/>
                                <w:sz w:val="32"/>
                                <w:szCs w:val="32"/>
                                <w:lang w:val="es-ES"/>
                              </w:rPr>
                            </w:pPr>
                          </w:p>
                          <w:p w14:paraId="3D838331" w14:textId="77777777" w:rsidR="00665FC7" w:rsidRPr="00665FC7" w:rsidRDefault="00665FC7" w:rsidP="00DC47B8">
                            <w:pPr>
                              <w:pStyle w:val="Prrafodelista"/>
                              <w:jc w:val="both"/>
                              <w:rPr>
                                <w:b/>
                                <w:bCs/>
                                <w:sz w:val="32"/>
                                <w:szCs w:val="32"/>
                                <w:lang w:val="es-ES"/>
                              </w:rPr>
                            </w:pPr>
                          </w:p>
                          <w:p w14:paraId="6137070E" w14:textId="6CD61362" w:rsidR="00DC47B8" w:rsidRPr="00DC47B8" w:rsidRDefault="00DC47B8" w:rsidP="00DC47B8">
                            <w:pPr>
                              <w:jc w:val="both"/>
                              <w:rPr>
                                <w:b/>
                                <w:bCs/>
                                <w:sz w:val="32"/>
                                <w:szCs w:val="32"/>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7AD93D" id="_x0000_s1029" type="#_x0000_t202" style="position:absolute;margin-left:48pt;margin-top:11.3pt;width:470.5pt;height:605.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" filled="f">
                <v:textbox>
                  <w:txbxContent>
                    <w:p w14:paraId="6C63FC99" w14:textId="7FF4A4BA" w:rsidR="00665FC7" w:rsidRPr="00DC47B8" w:rsidRDefault="00665FC7" w:rsidP="00DC47B8">
                      <w:pPr>
                        <w:pStyle w:val="Prrafodelista"/>
                        <w:numPr>
                          <w:ilvl w:val="0"/>
                          <w:numId w:val="2"/>
                        </w:numPr>
                        <w:jc w:val="both"/>
                        <w:rPr>
                          <w:b/>
                          <w:bCs/>
                          <w:color w:val="FFFFFF" w:themeColor="background1"/>
                          <w:sz w:val="32"/>
                          <w:szCs w:val="32"/>
                          <w:lang w:val="es-ES"/>
                        </w:rPr>
                      </w:pPr>
                      <w:r w:rsidRPr="00DC47B8">
                        <w:rPr>
                          <w:b/>
                          <w:bCs/>
                          <w:color w:val="FFFFFF" w:themeColor="background1"/>
                          <w:sz w:val="32"/>
                          <w:szCs w:val="32"/>
                          <w:lang w:val="es-ES"/>
                        </w:rPr>
                        <w:t>Introduction</w:t>
                      </w:r>
                    </w:p>
                    <w:p w14:paraId="53D7EF95" w14:textId="23492C4A"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Game Concept</w:t>
                      </w:r>
                    </w:p>
                    <w:p w14:paraId="2BDDC2BA" w14:textId="2233C173"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Principal Characteristiscs</w:t>
                      </w:r>
                    </w:p>
                    <w:p w14:paraId="36912940" w14:textId="19696114"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Game Gender</w:t>
                      </w:r>
                    </w:p>
                    <w:p w14:paraId="7ABDF85B" w14:textId="59243D7C"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Public of the game</w:t>
                      </w:r>
                    </w:p>
                    <w:p w14:paraId="5E57ABAA" w14:textId="287AD08D"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Visual Style</w:t>
                      </w:r>
                    </w:p>
                    <w:p w14:paraId="0A9F76AF" w14:textId="5CFECFB2"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Game Scope</w:t>
                      </w:r>
                    </w:p>
                    <w:p w14:paraId="5603824B" w14:textId="77777777" w:rsidR="00665FC7" w:rsidRPr="00DC47B8" w:rsidRDefault="00665FC7" w:rsidP="00DC47B8">
                      <w:pPr>
                        <w:jc w:val="both"/>
                        <w:rPr>
                          <w:b/>
                          <w:bCs/>
                          <w:color w:val="FFFFFF" w:themeColor="background1"/>
                          <w:sz w:val="32"/>
                          <w:szCs w:val="32"/>
                          <w:lang w:val="es-ES"/>
                        </w:rPr>
                      </w:pPr>
                    </w:p>
                    <w:p w14:paraId="0B2BFF5E" w14:textId="46B9D174" w:rsidR="00665FC7" w:rsidRPr="00DC47B8" w:rsidRDefault="00665FC7" w:rsidP="00DC47B8">
                      <w:pPr>
                        <w:pStyle w:val="Prrafodelista"/>
                        <w:numPr>
                          <w:ilvl w:val="0"/>
                          <w:numId w:val="2"/>
                        </w:numPr>
                        <w:jc w:val="both"/>
                        <w:rPr>
                          <w:b/>
                          <w:bCs/>
                          <w:color w:val="FFFFFF" w:themeColor="background1"/>
                          <w:sz w:val="32"/>
                          <w:szCs w:val="32"/>
                          <w:lang w:val="es-ES"/>
                        </w:rPr>
                      </w:pPr>
                      <w:r w:rsidRPr="00DC47B8">
                        <w:rPr>
                          <w:b/>
                          <w:bCs/>
                          <w:color w:val="FFFFFF" w:themeColor="background1"/>
                          <w:sz w:val="32"/>
                          <w:szCs w:val="32"/>
                          <w:lang w:val="es-ES"/>
                        </w:rPr>
                        <w:t>Game mechanics</w:t>
                      </w:r>
                    </w:p>
                    <w:p w14:paraId="61A53498" w14:textId="3680DE22"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Gameplay</w:t>
                      </w:r>
                    </w:p>
                    <w:p w14:paraId="08D68876" w14:textId="0D95392A"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Story</w:t>
                      </w:r>
                    </w:p>
                    <w:p w14:paraId="3753664F" w14:textId="4AB5B961"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Map Generation</w:t>
                      </w:r>
                    </w:p>
                    <w:p w14:paraId="3895AA83" w14:textId="30BEAA25"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Characters</w:t>
                      </w:r>
                    </w:p>
                    <w:p w14:paraId="1D921586" w14:textId="2A217A9F"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Enemies</w:t>
                      </w:r>
                    </w:p>
                    <w:p w14:paraId="6169F628" w14:textId="0821A6EB"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Movement and physics</w:t>
                      </w:r>
                    </w:p>
                    <w:p w14:paraId="0E0D3780" w14:textId="403B7489"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Controls</w:t>
                      </w:r>
                    </w:p>
                    <w:p w14:paraId="0399D8A3" w14:textId="77777777" w:rsidR="00665FC7" w:rsidRPr="00DC47B8" w:rsidRDefault="00665FC7" w:rsidP="00DC47B8">
                      <w:pPr>
                        <w:jc w:val="both"/>
                        <w:rPr>
                          <w:b/>
                          <w:bCs/>
                          <w:color w:val="FFFFFF" w:themeColor="background1"/>
                          <w:sz w:val="32"/>
                          <w:szCs w:val="32"/>
                          <w:lang w:val="es-ES"/>
                        </w:rPr>
                      </w:pPr>
                    </w:p>
                    <w:p w14:paraId="550B16AC" w14:textId="173F4F34" w:rsidR="00665FC7" w:rsidRPr="00DC47B8" w:rsidRDefault="00665FC7" w:rsidP="00DC47B8">
                      <w:pPr>
                        <w:pStyle w:val="Prrafodelista"/>
                        <w:numPr>
                          <w:ilvl w:val="0"/>
                          <w:numId w:val="2"/>
                        </w:numPr>
                        <w:jc w:val="both"/>
                        <w:rPr>
                          <w:b/>
                          <w:bCs/>
                          <w:color w:val="FFFFFF" w:themeColor="background1"/>
                          <w:sz w:val="32"/>
                          <w:szCs w:val="32"/>
                          <w:lang w:val="es-ES"/>
                        </w:rPr>
                      </w:pPr>
                      <w:r w:rsidRPr="00DC47B8">
                        <w:rPr>
                          <w:b/>
                          <w:bCs/>
                          <w:color w:val="FFFFFF" w:themeColor="background1"/>
                          <w:sz w:val="32"/>
                          <w:szCs w:val="32"/>
                          <w:lang w:val="es-ES"/>
                        </w:rPr>
                        <w:t>Interface</w:t>
                      </w:r>
                    </w:p>
                    <w:p w14:paraId="72CE3868" w14:textId="035BF3DB" w:rsidR="00DC47B8" w:rsidRPr="00DC47B8" w:rsidRDefault="00DC47B8"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Videogame FlowChart</w:t>
                      </w:r>
                    </w:p>
                    <w:p w14:paraId="79A6C1D7" w14:textId="738E596A" w:rsidR="00DC47B8" w:rsidRPr="00DC47B8" w:rsidRDefault="00DC47B8"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Menu</w:t>
                      </w:r>
                    </w:p>
                    <w:p w14:paraId="370930E4" w14:textId="009F37E6" w:rsidR="00DC47B8" w:rsidRPr="00DC47B8" w:rsidRDefault="00DC47B8"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Credits</w:t>
                      </w:r>
                    </w:p>
                    <w:p w14:paraId="77303251" w14:textId="320B9F96" w:rsidR="00DC47B8" w:rsidRPr="00DC47B8" w:rsidRDefault="00DC47B8"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Profile selection</w:t>
                      </w:r>
                    </w:p>
                    <w:p w14:paraId="02F60B92" w14:textId="0F4DE5D6" w:rsidR="00DC47B8" w:rsidRPr="00DC47B8" w:rsidRDefault="00DC47B8"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Character selection</w:t>
                      </w:r>
                    </w:p>
                    <w:p w14:paraId="3A770009" w14:textId="19C9149A" w:rsidR="00DC47B8" w:rsidRPr="00DC47B8" w:rsidRDefault="00DC47B8"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Difficulty selection</w:t>
                      </w:r>
                    </w:p>
                    <w:p w14:paraId="52280F77" w14:textId="53A8824D" w:rsidR="00DC47B8" w:rsidRPr="00DC47B8" w:rsidRDefault="00DC47B8"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Punctuation</w:t>
                      </w:r>
                    </w:p>
                    <w:p w14:paraId="029B944D" w14:textId="10C1D055" w:rsidR="00DC47B8" w:rsidRPr="00DC47B8" w:rsidRDefault="00DC47B8"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Level end</w:t>
                      </w:r>
                    </w:p>
                    <w:p w14:paraId="3D8CA9E5" w14:textId="77777777" w:rsidR="00665FC7" w:rsidRPr="00DC47B8" w:rsidRDefault="00665FC7" w:rsidP="00DC47B8">
                      <w:pPr>
                        <w:pStyle w:val="Prrafodelista"/>
                        <w:jc w:val="both"/>
                        <w:rPr>
                          <w:b/>
                          <w:bCs/>
                          <w:color w:val="FFFFFF" w:themeColor="background1"/>
                          <w:sz w:val="32"/>
                          <w:szCs w:val="32"/>
                          <w:lang w:val="es-ES"/>
                        </w:rPr>
                      </w:pPr>
                    </w:p>
                    <w:p w14:paraId="6A801DB3" w14:textId="7661F723" w:rsidR="00665FC7" w:rsidRPr="00DC47B8" w:rsidRDefault="00665FC7" w:rsidP="00DC47B8">
                      <w:pPr>
                        <w:pStyle w:val="Prrafodelista"/>
                        <w:numPr>
                          <w:ilvl w:val="0"/>
                          <w:numId w:val="2"/>
                        </w:numPr>
                        <w:jc w:val="both"/>
                        <w:rPr>
                          <w:b/>
                          <w:bCs/>
                          <w:color w:val="FFFFFF" w:themeColor="background1"/>
                          <w:sz w:val="32"/>
                          <w:szCs w:val="32"/>
                          <w:lang w:val="es-ES"/>
                        </w:rPr>
                      </w:pPr>
                      <w:r w:rsidRPr="00DC47B8">
                        <w:rPr>
                          <w:b/>
                          <w:bCs/>
                          <w:color w:val="FFFFFF" w:themeColor="background1"/>
                          <w:sz w:val="32"/>
                          <w:szCs w:val="32"/>
                          <w:lang w:val="es-ES"/>
                        </w:rPr>
                        <w:t>Art</w:t>
                      </w:r>
                    </w:p>
                    <w:p w14:paraId="2752E4A4" w14:textId="4D40A684" w:rsidR="00DC47B8" w:rsidRPr="00DC47B8" w:rsidRDefault="00DC47B8"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Art 2D</w:t>
                      </w:r>
                    </w:p>
                    <w:p w14:paraId="4440EAEC" w14:textId="4E7C9D15" w:rsidR="00DC47B8" w:rsidRPr="00DC47B8" w:rsidRDefault="00DC47B8"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Art 3D</w:t>
                      </w:r>
                    </w:p>
                    <w:p w14:paraId="1DA31CC7" w14:textId="0E860772" w:rsidR="00DC47B8" w:rsidRPr="00DC47B8" w:rsidRDefault="00DC47B8"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Audio</w:t>
                      </w:r>
                    </w:p>
                    <w:p w14:paraId="794CCD82" w14:textId="2EFB7643" w:rsidR="00665FC7" w:rsidRPr="00665FC7" w:rsidRDefault="00665FC7" w:rsidP="00DC47B8">
                      <w:pPr>
                        <w:pStyle w:val="Prrafodelista"/>
                        <w:jc w:val="both"/>
                        <w:rPr>
                          <w:b/>
                          <w:bCs/>
                          <w:sz w:val="32"/>
                          <w:szCs w:val="32"/>
                          <w:lang w:val="es-ES"/>
                        </w:rPr>
                      </w:pPr>
                    </w:p>
                    <w:p w14:paraId="3D838331" w14:textId="77777777" w:rsidR="00665FC7" w:rsidRPr="00665FC7" w:rsidRDefault="00665FC7" w:rsidP="00DC47B8">
                      <w:pPr>
                        <w:pStyle w:val="Prrafodelista"/>
                        <w:jc w:val="both"/>
                        <w:rPr>
                          <w:b/>
                          <w:bCs/>
                          <w:sz w:val="32"/>
                          <w:szCs w:val="32"/>
                          <w:lang w:val="es-ES"/>
                        </w:rPr>
                      </w:pPr>
                    </w:p>
                    <w:p w14:paraId="6137070E" w14:textId="6CD61362" w:rsidR="00DC47B8" w:rsidRPr="00DC47B8" w:rsidRDefault="00DC47B8" w:rsidP="00DC47B8">
                      <w:pPr>
                        <w:jc w:val="both"/>
                        <w:rPr>
                          <w:b/>
                          <w:bCs/>
                          <w:sz w:val="32"/>
                          <w:szCs w:val="32"/>
                          <w:lang w:val="es-ES"/>
                        </w:rPr>
                      </w:pPr>
                    </w:p>
                  </w:txbxContent>
                </v:textbox>
                <w10:wrap type="through"/>
              </v:shape>
            </w:pict>
          </mc:Fallback>
        </mc:AlternateContent>
      </w:r>
    </w:p>
    <w:p w14:paraId="01781B5F" w14:textId="77BDB3DB" w:rsidR="00A97714" w:rsidRDefault="00A97714" w:rsidP="007D5AC1"/>
    <w:p w14:paraId="691B2F64" w14:textId="077B2B99" w:rsidR="00A97714" w:rsidRDefault="00A97714" w:rsidP="007D5AC1"/>
    <w:p w14:paraId="422983D3" w14:textId="52B99413" w:rsidR="00A97714" w:rsidRDefault="00A97714" w:rsidP="007D5AC1"/>
    <w:p w14:paraId="67A5BA9E" w14:textId="2474C637" w:rsidR="00A97714" w:rsidRDefault="00A97714" w:rsidP="007D5AC1"/>
    <w:p w14:paraId="6920196D" w14:textId="7931D032" w:rsidR="00A97714" w:rsidRDefault="00A97714" w:rsidP="007D5AC1"/>
    <w:p w14:paraId="32D50F40" w14:textId="642A93C4" w:rsidR="00A97714" w:rsidRDefault="00A97714" w:rsidP="007D5AC1"/>
    <w:p w14:paraId="2ADAF4BD" w14:textId="48B1ABDF" w:rsidR="00A97714" w:rsidRDefault="00A97714" w:rsidP="007D5AC1"/>
    <w:p w14:paraId="6CB91B08" w14:textId="0D7961EF" w:rsidR="00A97714" w:rsidRDefault="00A97714" w:rsidP="007D5AC1"/>
    <w:p w14:paraId="3621FD25" w14:textId="4F363C23" w:rsidR="00A97714" w:rsidRDefault="00A97714" w:rsidP="007D5AC1"/>
    <w:p w14:paraId="04827142" w14:textId="5AF92307" w:rsidR="00A97714" w:rsidRDefault="00A97714" w:rsidP="007D5AC1"/>
    <w:p w14:paraId="741BE1BB" w14:textId="3060CBE8" w:rsidR="00A97714" w:rsidRDefault="00A97714" w:rsidP="007D5AC1"/>
    <w:p w14:paraId="2D84CB66" w14:textId="700AD58A" w:rsidR="00A97714" w:rsidRDefault="00A97714" w:rsidP="007D5AC1"/>
    <w:p w14:paraId="59AD8CDE" w14:textId="48B2D056" w:rsidR="00A97714" w:rsidRDefault="00A97714" w:rsidP="007D5AC1"/>
    <w:p w14:paraId="53158682" w14:textId="7BD6193E" w:rsidR="00A97714" w:rsidRDefault="00A97714" w:rsidP="007D5AC1"/>
    <w:p w14:paraId="5F934E91" w14:textId="3139F202" w:rsidR="00A97714" w:rsidRDefault="00A97714" w:rsidP="007D5AC1"/>
    <w:p w14:paraId="17060EB2" w14:textId="5E6E7F94" w:rsidR="00A97714" w:rsidRDefault="00A97714" w:rsidP="007D5AC1"/>
    <w:p w14:paraId="50214474" w14:textId="274C015D" w:rsidR="00A97714" w:rsidRDefault="00A97714" w:rsidP="007D5AC1"/>
    <w:p w14:paraId="29DD23DA" w14:textId="77777777" w:rsidR="00A97714" w:rsidRPr="00BD3B05" w:rsidRDefault="00A97714" w:rsidP="007D5AC1"/>
    <w:p w14:paraId="23A34DC7" w14:textId="77777777" w:rsidR="004A73BF" w:rsidRPr="00BD3B05" w:rsidRDefault="004A73BF" w:rsidP="007D5AC1"/>
    <w:p w14:paraId="4AEB95C5" w14:textId="77777777" w:rsidR="004A73BF" w:rsidRPr="00BD3B05" w:rsidRDefault="004A73BF" w:rsidP="007D5AC1"/>
    <w:p w14:paraId="4ADD9589" w14:textId="220DCA66" w:rsidR="004A73BF" w:rsidRPr="00BD3B05" w:rsidRDefault="004A73BF" w:rsidP="007D5AC1"/>
    <w:p w14:paraId="31BE82FC" w14:textId="77777777" w:rsidR="004A73BF" w:rsidRPr="00BD3B05" w:rsidRDefault="004A73BF" w:rsidP="007D5AC1"/>
    <w:p w14:paraId="74B3CBB2" w14:textId="77777777" w:rsidR="004A73BF" w:rsidRPr="00BD3B05" w:rsidRDefault="004A73BF" w:rsidP="007D5AC1"/>
    <w:p w14:paraId="309A56D0" w14:textId="77777777" w:rsidR="004A73BF" w:rsidRPr="00BD3B05" w:rsidRDefault="004A73BF" w:rsidP="007D5AC1"/>
    <w:p w14:paraId="2C0139D0" w14:textId="77777777" w:rsidR="004A73BF" w:rsidRPr="00BD3B05" w:rsidRDefault="004A73BF" w:rsidP="007D5AC1"/>
    <w:p w14:paraId="4613A8A5" w14:textId="77777777" w:rsidR="00F0441F" w:rsidRPr="00BD3B05" w:rsidRDefault="00F0441F" w:rsidP="007D5AC1"/>
    <w:p w14:paraId="7B3991BD" w14:textId="77777777" w:rsidR="00F0441F" w:rsidRPr="00BD3B05" w:rsidRDefault="00F0441F" w:rsidP="007D5AC1"/>
    <w:p w14:paraId="6A98EAA8" w14:textId="359C51D8" w:rsidR="00F0441F" w:rsidRPr="00BD3B05" w:rsidRDefault="00F0441F" w:rsidP="007D5AC1"/>
    <w:p w14:paraId="076F178F" w14:textId="15991192" w:rsidR="00F0441F" w:rsidRPr="00BD3B05" w:rsidRDefault="00F0441F" w:rsidP="007D5AC1"/>
    <w:p w14:paraId="4BE78B56" w14:textId="0934BA7E" w:rsidR="00F0441F" w:rsidRPr="00BD3B05" w:rsidRDefault="00F0441F" w:rsidP="007D5AC1"/>
    <w:p w14:paraId="0CD93989" w14:textId="77777777" w:rsidR="00F0441F" w:rsidRPr="00BD3B05" w:rsidRDefault="00F0441F" w:rsidP="007D5AC1"/>
    <w:p w14:paraId="048107B4" w14:textId="77777777" w:rsidR="00F0441F" w:rsidRPr="00BD3B05" w:rsidRDefault="00F0441F" w:rsidP="007D5AC1"/>
    <w:p w14:paraId="65112A14" w14:textId="09BE4DF6" w:rsidR="00664743" w:rsidRPr="00BD3B05" w:rsidRDefault="00664743" w:rsidP="007D5AC1"/>
    <w:p w14:paraId="5E88291D" w14:textId="34AB6B6A" w:rsidR="00664743" w:rsidRPr="00BD3B05" w:rsidRDefault="00664743" w:rsidP="007D5AC1"/>
    <w:p w14:paraId="289E344C" w14:textId="48A03D08" w:rsidR="00F0441F" w:rsidRPr="00BD3B05" w:rsidRDefault="00F0441F" w:rsidP="007D5AC1"/>
    <w:p w14:paraId="58491DA0" w14:textId="37D97DCB" w:rsidR="00F0441F" w:rsidRPr="00BD3B05" w:rsidRDefault="00F0441F" w:rsidP="007D5AC1"/>
    <w:p w14:paraId="0802710C" w14:textId="77777777" w:rsidR="00F0441F" w:rsidRPr="00BD3B05" w:rsidRDefault="00F0441F" w:rsidP="007D5AC1"/>
    <w:p w14:paraId="60B79EBE" w14:textId="19F212B5" w:rsidR="00F0441F" w:rsidRPr="00BD3B05" w:rsidRDefault="00F0441F" w:rsidP="007D5AC1"/>
    <w:p w14:paraId="7F51C080" w14:textId="77777777" w:rsidR="00F0441F" w:rsidRPr="00BD3B05" w:rsidRDefault="00F0441F" w:rsidP="007D5AC1"/>
    <w:p w14:paraId="7E52FAC3" w14:textId="5985DF01" w:rsidR="00F0441F" w:rsidRPr="00BD3B05" w:rsidRDefault="00F0441F" w:rsidP="007D5AC1"/>
    <w:p w14:paraId="506B0C3E" w14:textId="160D8A60" w:rsidR="00F0441F" w:rsidRPr="00BD3B05" w:rsidRDefault="00F0441F" w:rsidP="007D5AC1"/>
    <w:p w14:paraId="35C174AD" w14:textId="60728548" w:rsidR="00F0441F" w:rsidRPr="00BD3B05" w:rsidRDefault="00F0441F" w:rsidP="007D5AC1"/>
    <w:p w14:paraId="59A5D5A1" w14:textId="005F7409" w:rsidR="00F0441F" w:rsidRPr="00BD3B05" w:rsidRDefault="00F0441F" w:rsidP="007D5AC1"/>
    <w:p w14:paraId="4A0177F3" w14:textId="77777777" w:rsidR="00F0441F" w:rsidRPr="00BD3B05" w:rsidRDefault="00F0441F" w:rsidP="007D5AC1"/>
    <w:p w14:paraId="356385C9" w14:textId="77777777" w:rsidR="00F0441F" w:rsidRPr="00BD3B05" w:rsidRDefault="00F0441F" w:rsidP="007D5AC1"/>
    <w:p w14:paraId="44F2D798" w14:textId="5EB6A759" w:rsidR="00664743" w:rsidRPr="00BD3B05" w:rsidRDefault="00664743" w:rsidP="009D6CB4"/>
    <w:p w14:paraId="3345B338" w14:textId="77777777" w:rsidR="00664743" w:rsidRPr="00BD3B05" w:rsidRDefault="00664743" w:rsidP="007D5AC1"/>
    <w:p w14:paraId="74E52B41" w14:textId="4F8DC387" w:rsidR="00B73B4A" w:rsidRDefault="00B73B4A" w:rsidP="00B73B4A">
      <w:pPr>
        <w:pStyle w:val="Prrafodelista"/>
        <w:numPr>
          <w:ilvl w:val="0"/>
          <w:numId w:val="2"/>
        </w:numPr>
        <w:jc w:val="both"/>
        <w:rPr>
          <w:b/>
          <w:bCs/>
          <w:color w:val="FFFFFF" w:themeColor="background1"/>
          <w:sz w:val="40"/>
          <w:szCs w:val="40"/>
          <w:lang w:val="es-ES"/>
        </w:rPr>
      </w:pPr>
      <w:r w:rsidRPr="00B73B4A">
        <w:rPr>
          <w:sz w:val="32"/>
          <w:szCs w:val="32"/>
        </w:rPr>
        <w:lastRenderedPageBreak/>
        <w:drawing>
          <wp:anchor distT="0" distB="0" distL="114300" distR="114300" simplePos="0" relativeHeight="251660288" behindDoc="1" locked="0" layoutInCell="1" allowOverlap="1" wp14:anchorId="7C6DD4E7" wp14:editId="7286B42B">
            <wp:simplePos x="0" y="0"/>
            <wp:positionH relativeFrom="page">
              <wp:align>right</wp:align>
            </wp:positionH>
            <wp:positionV relativeFrom="paragraph">
              <wp:posOffset>-617156</wp:posOffset>
            </wp:positionV>
            <wp:extent cx="7960255" cy="10050716"/>
            <wp:effectExtent l="0" t="0" r="3175" b="8255"/>
            <wp:wrapNone/>
            <wp:docPr id="583" name="Imagen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70735" cy="10063948"/>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3B4A">
        <w:rPr>
          <w:b/>
          <w:bCs/>
          <w:color w:val="FFFFFF" w:themeColor="background1"/>
          <w:sz w:val="40"/>
          <w:szCs w:val="40"/>
          <w:lang w:val="es-ES"/>
        </w:rPr>
        <w:t>Introduction</w:t>
      </w:r>
    </w:p>
    <w:p w14:paraId="0C92EB70" w14:textId="467058FA" w:rsidR="00B73B4A" w:rsidRDefault="00B73B4A" w:rsidP="003A1B9B">
      <w:pPr>
        <w:ind w:right="1134"/>
        <w:jc w:val="both"/>
        <w:rPr>
          <w:b/>
          <w:bCs/>
          <w:color w:val="FFFFFF" w:themeColor="background1"/>
          <w:sz w:val="40"/>
          <w:szCs w:val="40"/>
          <w:lang w:val="es-ES"/>
        </w:rPr>
      </w:pPr>
    </w:p>
    <w:p w14:paraId="5F124A62" w14:textId="5BBC6A17" w:rsidR="00B73B4A" w:rsidRDefault="00B73B4A" w:rsidP="00B73B4A">
      <w:pPr>
        <w:jc w:val="both"/>
        <w:rPr>
          <w:b/>
          <w:bCs/>
          <w:color w:val="FFFFFF" w:themeColor="background1"/>
          <w:sz w:val="40"/>
          <w:szCs w:val="40"/>
          <w:lang w:val="es-ES"/>
        </w:rPr>
      </w:pPr>
    </w:p>
    <w:p w14:paraId="663EE20C" w14:textId="1572E391" w:rsidR="00B73B4A" w:rsidRDefault="00B73B4A" w:rsidP="00B73B4A">
      <w:pPr>
        <w:jc w:val="both"/>
        <w:rPr>
          <w:b/>
          <w:bCs/>
          <w:color w:val="FFFFFF" w:themeColor="background1"/>
          <w:sz w:val="40"/>
          <w:szCs w:val="40"/>
          <w:lang w:val="es-ES"/>
        </w:rPr>
      </w:pPr>
    </w:p>
    <w:p w14:paraId="7390F928" w14:textId="1BB35850" w:rsidR="00B73B4A" w:rsidRDefault="00B73B4A" w:rsidP="00B73B4A">
      <w:pPr>
        <w:jc w:val="both"/>
        <w:rPr>
          <w:b/>
          <w:bCs/>
          <w:color w:val="FFFFFF" w:themeColor="background1"/>
          <w:sz w:val="40"/>
          <w:szCs w:val="40"/>
          <w:lang w:val="es-ES"/>
        </w:rPr>
      </w:pPr>
    </w:p>
    <w:p w14:paraId="5F7669CF" w14:textId="61B797E2" w:rsidR="003A1B9B" w:rsidRPr="003A1B9B" w:rsidRDefault="00B73B4A" w:rsidP="003A1B9B">
      <w:pPr>
        <w:pStyle w:val="Prrafodelista"/>
        <w:numPr>
          <w:ilvl w:val="1"/>
          <w:numId w:val="2"/>
        </w:numPr>
        <w:jc w:val="both"/>
        <w:rPr>
          <w:b/>
          <w:bCs/>
          <w:color w:val="FFFFFF" w:themeColor="background1"/>
          <w:sz w:val="40"/>
          <w:szCs w:val="40"/>
          <w:lang w:val="es-ES"/>
        </w:rPr>
      </w:pPr>
      <w:r w:rsidRPr="00B73B4A">
        <w:rPr>
          <w:b/>
          <w:bCs/>
          <w:color w:val="FFFFFF" w:themeColor="background1"/>
          <w:sz w:val="40"/>
          <w:szCs w:val="40"/>
          <w:lang w:val="es-ES"/>
        </w:rPr>
        <w:t>Game Concept</w:t>
      </w:r>
    </w:p>
    <w:p w14:paraId="36B4E15A" w14:textId="5BF3A61B" w:rsidR="003A1B9B" w:rsidRDefault="003A1B9B" w:rsidP="003A1B9B">
      <w:pPr>
        <w:pStyle w:val="Prrafodelista"/>
        <w:tabs>
          <w:tab w:val="left" w:pos="6050"/>
        </w:tabs>
        <w:ind w:left="1440"/>
        <w:jc w:val="both"/>
        <w:rPr>
          <w:b/>
          <w:bCs/>
          <w:color w:val="FFFFFF" w:themeColor="background1"/>
          <w:sz w:val="40"/>
          <w:szCs w:val="40"/>
          <w:lang w:val="es-ES"/>
        </w:rPr>
      </w:pPr>
      <w:r>
        <w:rPr>
          <w:b/>
          <w:bCs/>
          <w:color w:val="FFFFFF" w:themeColor="background1"/>
          <w:sz w:val="40"/>
          <w:szCs w:val="40"/>
          <w:lang w:val="es-ES"/>
        </w:rPr>
        <w:tab/>
      </w:r>
    </w:p>
    <w:p w14:paraId="137DB242" w14:textId="34D30A4D" w:rsidR="003A1B9B" w:rsidRPr="00283F0A" w:rsidRDefault="003A1B9B" w:rsidP="003A1B9B">
      <w:pPr>
        <w:spacing w:after="240"/>
        <w:ind w:left="1416" w:right="1134"/>
        <w:jc w:val="both"/>
        <w:rPr>
          <w:color w:val="FFFFFF" w:themeColor="background1"/>
          <w:sz w:val="22"/>
          <w:szCs w:val="22"/>
        </w:rPr>
      </w:pPr>
      <w:r w:rsidRPr="00283F0A">
        <w:rPr>
          <w:color w:val="FFFFFF" w:themeColor="background1"/>
          <w:sz w:val="22"/>
          <w:szCs w:val="22"/>
        </w:rPr>
        <w:t>Polimi on fire is a 3d non endless running videogame. The player must control an student of Polimi that has to scape through the main buldings of the university which are completely on fire. The player will have to dodge several obstacles and dont touch the fire that will be in some parts of the university.</w:t>
      </w:r>
    </w:p>
    <w:p w14:paraId="1F3F0870" w14:textId="006B3923" w:rsidR="003A1B9B" w:rsidRPr="00283F0A" w:rsidRDefault="003A1B9B" w:rsidP="003A1B9B">
      <w:pPr>
        <w:spacing w:after="240"/>
        <w:ind w:left="1416" w:right="1134"/>
        <w:jc w:val="both"/>
        <w:rPr>
          <w:color w:val="FFFFFF" w:themeColor="background1"/>
          <w:sz w:val="22"/>
          <w:szCs w:val="22"/>
        </w:rPr>
      </w:pPr>
      <w:r w:rsidRPr="00283F0A">
        <w:rPr>
          <w:color w:val="FFFFFF" w:themeColor="background1"/>
          <w:sz w:val="22"/>
          <w:szCs w:val="22"/>
        </w:rPr>
        <w:t>The game is based on the popular 2011 mobile game, Temple Run, but it differes in some kay apects as Temple Run was and endless running game and Polimi on Firea has a map with a final. Also in our game its possible to turn left or right and modify the route of the level, making a different experience everytime.</w:t>
      </w:r>
    </w:p>
    <w:p w14:paraId="49F54D7E" w14:textId="2ACC7627" w:rsidR="003A1B9B" w:rsidRPr="00283F0A" w:rsidRDefault="003A1B9B" w:rsidP="003A1B9B">
      <w:pPr>
        <w:pStyle w:val="Prrafodelista"/>
        <w:spacing w:after="240"/>
        <w:ind w:left="1440" w:right="1134"/>
        <w:jc w:val="both"/>
        <w:rPr>
          <w:color w:val="FFFFFF" w:themeColor="background1"/>
        </w:rPr>
      </w:pPr>
    </w:p>
    <w:p w14:paraId="00DD82D3" w14:textId="4CF08529" w:rsidR="003A1B9B" w:rsidRPr="00283F0A" w:rsidRDefault="003A1B9B" w:rsidP="003A1B9B">
      <w:pPr>
        <w:pStyle w:val="Prrafodelista"/>
        <w:spacing w:after="240"/>
        <w:ind w:left="1440" w:right="1134"/>
        <w:jc w:val="both"/>
        <w:rPr>
          <w:color w:val="FFFFFF" w:themeColor="background1"/>
        </w:rPr>
      </w:pPr>
    </w:p>
    <w:p w14:paraId="42314BB0" w14:textId="7831836A" w:rsidR="003A1B9B" w:rsidRPr="00283F0A" w:rsidRDefault="003A1B9B" w:rsidP="003A1B9B">
      <w:pPr>
        <w:pStyle w:val="Prrafodelista"/>
        <w:spacing w:after="240"/>
        <w:ind w:left="1440" w:right="1134"/>
        <w:jc w:val="both"/>
        <w:rPr>
          <w:color w:val="FFFFFF" w:themeColor="background1"/>
        </w:rPr>
      </w:pPr>
    </w:p>
    <w:p w14:paraId="1E8B699A" w14:textId="655F0898" w:rsidR="003A1B9B" w:rsidRPr="00283F0A" w:rsidRDefault="003A1B9B" w:rsidP="003A1B9B">
      <w:pPr>
        <w:pStyle w:val="Prrafodelista"/>
        <w:spacing w:after="240"/>
        <w:ind w:left="1440" w:right="1134"/>
        <w:jc w:val="both"/>
        <w:rPr>
          <w:color w:val="FFFFFF" w:themeColor="background1"/>
        </w:rPr>
      </w:pPr>
    </w:p>
    <w:p w14:paraId="09D98C49" w14:textId="6DF382F3" w:rsidR="003A1B9B" w:rsidRPr="00283F0A" w:rsidRDefault="003A1B9B" w:rsidP="003A1B9B">
      <w:pPr>
        <w:pStyle w:val="Prrafodelista"/>
        <w:tabs>
          <w:tab w:val="left" w:pos="4126"/>
        </w:tabs>
        <w:ind w:left="1440"/>
        <w:jc w:val="both"/>
        <w:rPr>
          <w:color w:val="FFFFFF" w:themeColor="background1"/>
        </w:rPr>
      </w:pPr>
      <w:r w:rsidRPr="00283F0A">
        <w:rPr>
          <w:color w:val="FFFFFF" w:themeColor="background1"/>
        </w:rPr>
        <w:tab/>
      </w:r>
    </w:p>
    <w:p w14:paraId="62FAC474" w14:textId="494F8FAD" w:rsidR="00B73B4A" w:rsidRPr="00283F0A" w:rsidRDefault="00B73B4A" w:rsidP="00B73B4A">
      <w:pPr>
        <w:pStyle w:val="Prrafodelista"/>
        <w:ind w:left="1440"/>
        <w:jc w:val="both"/>
        <w:rPr>
          <w:b/>
          <w:bCs/>
          <w:color w:val="FFFFFF" w:themeColor="background1"/>
          <w:sz w:val="40"/>
          <w:szCs w:val="40"/>
        </w:rPr>
      </w:pPr>
    </w:p>
    <w:p w14:paraId="0C47AB27" w14:textId="347DBFB3" w:rsidR="00B73B4A" w:rsidRPr="00283F0A" w:rsidRDefault="00B73B4A" w:rsidP="00B73B4A">
      <w:pPr>
        <w:pStyle w:val="Prrafodelista"/>
        <w:ind w:left="1440"/>
        <w:jc w:val="both"/>
        <w:rPr>
          <w:b/>
          <w:bCs/>
          <w:color w:val="FFFFFF" w:themeColor="background1"/>
          <w:sz w:val="40"/>
          <w:szCs w:val="40"/>
        </w:rPr>
      </w:pPr>
    </w:p>
    <w:p w14:paraId="57300946" w14:textId="68E094B3" w:rsidR="00B73B4A" w:rsidRPr="00283F0A" w:rsidRDefault="00B73B4A" w:rsidP="00B73B4A">
      <w:pPr>
        <w:pStyle w:val="Prrafodelista"/>
        <w:ind w:left="1440"/>
        <w:jc w:val="both"/>
        <w:rPr>
          <w:b/>
          <w:bCs/>
          <w:color w:val="FFFFFF" w:themeColor="background1"/>
          <w:sz w:val="40"/>
          <w:szCs w:val="40"/>
        </w:rPr>
      </w:pPr>
    </w:p>
    <w:p w14:paraId="3C79C567" w14:textId="77777777" w:rsidR="00B73B4A" w:rsidRPr="00283F0A" w:rsidRDefault="00B73B4A" w:rsidP="003A1B9B">
      <w:pPr>
        <w:jc w:val="both"/>
        <w:rPr>
          <w:b/>
          <w:bCs/>
          <w:color w:val="FFFFFF" w:themeColor="background1"/>
          <w:sz w:val="40"/>
          <w:szCs w:val="40"/>
        </w:rPr>
      </w:pPr>
    </w:p>
    <w:p w14:paraId="7E391DF2" w14:textId="2D852697" w:rsidR="00B73B4A" w:rsidRDefault="00B73B4A" w:rsidP="00B73B4A">
      <w:pPr>
        <w:pStyle w:val="Prrafodelista"/>
        <w:numPr>
          <w:ilvl w:val="1"/>
          <w:numId w:val="2"/>
        </w:numPr>
        <w:jc w:val="both"/>
        <w:rPr>
          <w:b/>
          <w:bCs/>
          <w:color w:val="FFFFFF" w:themeColor="background1"/>
          <w:sz w:val="40"/>
          <w:szCs w:val="40"/>
          <w:lang w:val="es-ES"/>
        </w:rPr>
      </w:pPr>
      <w:r w:rsidRPr="00B73B4A">
        <w:rPr>
          <w:b/>
          <w:bCs/>
          <w:color w:val="FFFFFF" w:themeColor="background1"/>
          <w:sz w:val="40"/>
          <w:szCs w:val="40"/>
          <w:lang w:val="es-ES"/>
        </w:rPr>
        <w:t>Principal Characteristiscs</w:t>
      </w:r>
    </w:p>
    <w:p w14:paraId="682628A0" w14:textId="48697F85" w:rsidR="00283F0A" w:rsidRDefault="00283F0A" w:rsidP="00283F0A">
      <w:pPr>
        <w:jc w:val="both"/>
        <w:rPr>
          <w:b/>
          <w:bCs/>
          <w:color w:val="FFFFFF" w:themeColor="background1"/>
          <w:sz w:val="40"/>
          <w:szCs w:val="40"/>
          <w:lang w:val="es-ES"/>
        </w:rPr>
      </w:pPr>
    </w:p>
    <w:p w14:paraId="124DF6FF" w14:textId="60E7E9B8" w:rsidR="00283F0A" w:rsidRDefault="00283F0A" w:rsidP="00283F0A">
      <w:pPr>
        <w:ind w:left="1416"/>
        <w:jc w:val="both"/>
        <w:rPr>
          <w:color w:val="FFFFFF" w:themeColor="background1"/>
          <w:lang w:val="es-ES"/>
        </w:rPr>
      </w:pPr>
      <w:r>
        <w:rPr>
          <w:color w:val="FFFFFF" w:themeColor="background1"/>
          <w:lang w:val="es-ES"/>
        </w:rPr>
        <w:t>Developers: Politecnico Milano</w:t>
      </w:r>
    </w:p>
    <w:p w14:paraId="3BFE1548" w14:textId="77777777" w:rsidR="00283F0A" w:rsidRDefault="00283F0A" w:rsidP="00283F0A">
      <w:pPr>
        <w:ind w:left="1416"/>
        <w:jc w:val="both"/>
        <w:rPr>
          <w:color w:val="FFFFFF" w:themeColor="background1"/>
          <w:lang w:val="es-ES"/>
        </w:rPr>
      </w:pPr>
    </w:p>
    <w:p w14:paraId="2523DFC6" w14:textId="1D83320A" w:rsidR="00283F0A" w:rsidRDefault="00283F0A" w:rsidP="00283F0A">
      <w:pPr>
        <w:ind w:left="1416"/>
        <w:jc w:val="both"/>
        <w:rPr>
          <w:color w:val="FFFFFF" w:themeColor="background1"/>
          <w:lang w:val="es-ES"/>
        </w:rPr>
      </w:pPr>
      <w:r>
        <w:rPr>
          <w:color w:val="FFFFFF" w:themeColor="background1"/>
          <w:lang w:val="es-ES"/>
        </w:rPr>
        <w:t>Publishers: Politecnico Milano</w:t>
      </w:r>
    </w:p>
    <w:p w14:paraId="4D237D07" w14:textId="77777777" w:rsidR="00283F0A" w:rsidRDefault="00283F0A" w:rsidP="00283F0A">
      <w:pPr>
        <w:ind w:left="1416"/>
        <w:jc w:val="both"/>
        <w:rPr>
          <w:color w:val="FFFFFF" w:themeColor="background1"/>
          <w:lang w:val="es-ES"/>
        </w:rPr>
      </w:pPr>
    </w:p>
    <w:p w14:paraId="65A9E762" w14:textId="658055C0" w:rsidR="00283F0A" w:rsidRDefault="00283F0A" w:rsidP="00283F0A">
      <w:pPr>
        <w:ind w:left="1416"/>
        <w:jc w:val="both"/>
        <w:rPr>
          <w:color w:val="FFFFFF" w:themeColor="background1"/>
          <w:lang w:val="es-ES"/>
        </w:rPr>
      </w:pPr>
      <w:r>
        <w:rPr>
          <w:color w:val="FFFFFF" w:themeColor="background1"/>
          <w:lang w:val="es-ES"/>
        </w:rPr>
        <w:t>Artists:</w:t>
      </w:r>
    </w:p>
    <w:p w14:paraId="07668949" w14:textId="77777777" w:rsidR="00283F0A" w:rsidRDefault="00283F0A" w:rsidP="00283F0A">
      <w:pPr>
        <w:ind w:left="1416"/>
        <w:jc w:val="both"/>
        <w:rPr>
          <w:color w:val="FFFFFF" w:themeColor="background1"/>
          <w:lang w:val="es-ES"/>
        </w:rPr>
      </w:pPr>
    </w:p>
    <w:p w14:paraId="66704D9C" w14:textId="03AD6388" w:rsidR="00283F0A" w:rsidRDefault="00283F0A" w:rsidP="00283F0A">
      <w:pPr>
        <w:ind w:left="1416"/>
        <w:jc w:val="both"/>
        <w:rPr>
          <w:color w:val="FFFFFF" w:themeColor="background1"/>
          <w:lang w:val="es-ES"/>
        </w:rPr>
      </w:pPr>
      <w:r>
        <w:rPr>
          <w:color w:val="FFFFFF" w:themeColor="background1"/>
          <w:lang w:val="es-ES"/>
        </w:rPr>
        <w:t>Series: Polimi On Fire!</w:t>
      </w:r>
    </w:p>
    <w:p w14:paraId="2DCFF9C0" w14:textId="77777777" w:rsidR="00283F0A" w:rsidRDefault="00283F0A" w:rsidP="00283F0A">
      <w:pPr>
        <w:ind w:left="1416"/>
        <w:jc w:val="both"/>
        <w:rPr>
          <w:color w:val="FFFFFF" w:themeColor="background1"/>
          <w:lang w:val="es-ES"/>
        </w:rPr>
      </w:pPr>
    </w:p>
    <w:p w14:paraId="71D3C73E" w14:textId="1EAD0E13" w:rsidR="00283F0A" w:rsidRDefault="00283F0A" w:rsidP="00283F0A">
      <w:pPr>
        <w:ind w:left="1416"/>
        <w:jc w:val="both"/>
        <w:rPr>
          <w:color w:val="FFFFFF" w:themeColor="background1"/>
          <w:lang w:val="es-ES"/>
        </w:rPr>
      </w:pPr>
      <w:r>
        <w:rPr>
          <w:color w:val="FFFFFF" w:themeColor="background1"/>
          <w:lang w:val="es-ES"/>
        </w:rPr>
        <w:t>Engine: Unity</w:t>
      </w:r>
    </w:p>
    <w:p w14:paraId="7001A1C7" w14:textId="77777777" w:rsidR="00283F0A" w:rsidRDefault="00283F0A" w:rsidP="00283F0A">
      <w:pPr>
        <w:ind w:left="1416"/>
        <w:jc w:val="both"/>
        <w:rPr>
          <w:color w:val="FFFFFF" w:themeColor="background1"/>
          <w:lang w:val="es-ES"/>
        </w:rPr>
      </w:pPr>
    </w:p>
    <w:p w14:paraId="6FF31B51" w14:textId="09A835F3" w:rsidR="00283F0A" w:rsidRDefault="00283F0A" w:rsidP="00283F0A">
      <w:pPr>
        <w:ind w:left="1416"/>
        <w:jc w:val="both"/>
        <w:rPr>
          <w:color w:val="FFFFFF" w:themeColor="background1"/>
          <w:lang w:val="es-ES"/>
        </w:rPr>
      </w:pPr>
      <w:r>
        <w:rPr>
          <w:color w:val="FFFFFF" w:themeColor="background1"/>
          <w:lang w:val="es-ES"/>
        </w:rPr>
        <w:t>Platforms: PC</w:t>
      </w:r>
    </w:p>
    <w:p w14:paraId="152A5910" w14:textId="77777777" w:rsidR="00283F0A" w:rsidRDefault="00283F0A" w:rsidP="00283F0A">
      <w:pPr>
        <w:ind w:left="1416"/>
        <w:jc w:val="both"/>
        <w:rPr>
          <w:color w:val="FFFFFF" w:themeColor="background1"/>
          <w:lang w:val="es-ES"/>
        </w:rPr>
      </w:pPr>
    </w:p>
    <w:p w14:paraId="4AC20750" w14:textId="14A76D9E" w:rsidR="00283F0A" w:rsidRDefault="00283F0A" w:rsidP="00283F0A">
      <w:pPr>
        <w:ind w:left="1416"/>
        <w:jc w:val="both"/>
        <w:rPr>
          <w:color w:val="FFFFFF" w:themeColor="background1"/>
          <w:lang w:val="es-ES"/>
        </w:rPr>
      </w:pPr>
      <w:r>
        <w:rPr>
          <w:color w:val="FFFFFF" w:themeColor="background1"/>
          <w:lang w:val="es-ES"/>
        </w:rPr>
        <w:t>Release: 2022</w:t>
      </w:r>
    </w:p>
    <w:p w14:paraId="7624FFB7" w14:textId="77777777" w:rsidR="00283F0A" w:rsidRDefault="00283F0A" w:rsidP="00283F0A">
      <w:pPr>
        <w:ind w:left="1416"/>
        <w:jc w:val="both"/>
        <w:rPr>
          <w:color w:val="FFFFFF" w:themeColor="background1"/>
          <w:lang w:val="es-ES"/>
        </w:rPr>
      </w:pPr>
    </w:p>
    <w:p w14:paraId="50291942" w14:textId="04730DF7" w:rsidR="00283F0A" w:rsidRDefault="00283F0A" w:rsidP="00283F0A">
      <w:pPr>
        <w:ind w:left="1416"/>
        <w:jc w:val="both"/>
        <w:rPr>
          <w:color w:val="FFFFFF" w:themeColor="background1"/>
          <w:lang w:val="es-ES"/>
        </w:rPr>
      </w:pPr>
      <w:r>
        <w:rPr>
          <w:color w:val="FFFFFF" w:themeColor="background1"/>
          <w:lang w:val="es-ES"/>
        </w:rPr>
        <w:t>Genre:Non Endless Runner</w:t>
      </w:r>
    </w:p>
    <w:p w14:paraId="4CEB6138" w14:textId="77777777" w:rsidR="00283F0A" w:rsidRDefault="00283F0A" w:rsidP="00283F0A">
      <w:pPr>
        <w:ind w:left="1416"/>
        <w:jc w:val="both"/>
        <w:rPr>
          <w:color w:val="FFFFFF" w:themeColor="background1"/>
          <w:lang w:val="es-ES"/>
        </w:rPr>
      </w:pPr>
    </w:p>
    <w:p w14:paraId="4AA2B964" w14:textId="00DF8561" w:rsidR="00B73B4A" w:rsidRPr="00283F0A" w:rsidRDefault="00283F0A" w:rsidP="00283F0A">
      <w:pPr>
        <w:ind w:left="1416"/>
        <w:jc w:val="both"/>
        <w:rPr>
          <w:color w:val="FFFFFF" w:themeColor="background1"/>
          <w:lang w:val="es-ES"/>
        </w:rPr>
      </w:pPr>
      <w:r>
        <w:rPr>
          <w:color w:val="FFFFFF" w:themeColor="background1"/>
          <w:lang w:val="es-ES"/>
        </w:rPr>
        <w:t>Mode:Single Player</w:t>
      </w:r>
    </w:p>
    <w:p w14:paraId="57A2D56F" w14:textId="1CE2D8D2" w:rsidR="00B73B4A" w:rsidRDefault="00B73B4A" w:rsidP="00B73B4A">
      <w:pPr>
        <w:jc w:val="both"/>
        <w:rPr>
          <w:b/>
          <w:bCs/>
          <w:color w:val="FFFFFF" w:themeColor="background1"/>
          <w:sz w:val="40"/>
          <w:szCs w:val="40"/>
          <w:lang w:val="es-ES"/>
        </w:rPr>
      </w:pPr>
    </w:p>
    <w:p w14:paraId="673BF7A3" w14:textId="42414BB2" w:rsidR="00B73B4A" w:rsidRPr="003A1B9B" w:rsidRDefault="00B73B4A" w:rsidP="003A1B9B">
      <w:pPr>
        <w:jc w:val="both"/>
        <w:rPr>
          <w:b/>
          <w:bCs/>
          <w:color w:val="FFFFFF" w:themeColor="background1"/>
          <w:sz w:val="40"/>
          <w:szCs w:val="40"/>
          <w:lang w:val="es-ES"/>
        </w:rPr>
      </w:pPr>
      <w:r>
        <w:lastRenderedPageBreak/>
        <w:drawing>
          <wp:anchor distT="0" distB="0" distL="114300" distR="114300" simplePos="0" relativeHeight="251668480" behindDoc="1" locked="0" layoutInCell="1" allowOverlap="1" wp14:anchorId="7EC4251A" wp14:editId="5A62C29D">
            <wp:simplePos x="0" y="0"/>
            <wp:positionH relativeFrom="column">
              <wp:posOffset>-2590800</wp:posOffset>
            </wp:positionH>
            <wp:positionV relativeFrom="paragraph">
              <wp:posOffset>-940526</wp:posOffset>
            </wp:positionV>
            <wp:extent cx="10144813" cy="10069286"/>
            <wp:effectExtent l="0" t="0" r="8890" b="8255"/>
            <wp:wrapNone/>
            <wp:docPr id="590" name="Imagen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54692" cy="1007909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3ED668" w14:textId="34BABDD9" w:rsidR="00B73B4A" w:rsidRDefault="00B73B4A" w:rsidP="00B73B4A">
      <w:pPr>
        <w:pStyle w:val="Prrafodelista"/>
        <w:numPr>
          <w:ilvl w:val="1"/>
          <w:numId w:val="2"/>
        </w:numPr>
        <w:jc w:val="both"/>
        <w:rPr>
          <w:b/>
          <w:bCs/>
          <w:color w:val="FFFFFF" w:themeColor="background1"/>
          <w:sz w:val="40"/>
          <w:szCs w:val="40"/>
          <w:lang w:val="es-ES"/>
        </w:rPr>
      </w:pPr>
      <w:r w:rsidRPr="00B73B4A">
        <w:rPr>
          <w:b/>
          <w:bCs/>
          <w:color w:val="FFFFFF" w:themeColor="background1"/>
          <w:sz w:val="40"/>
          <w:szCs w:val="40"/>
          <w:lang w:val="es-ES"/>
        </w:rPr>
        <w:t>Game Gender</w:t>
      </w:r>
    </w:p>
    <w:p w14:paraId="7B11FAC8" w14:textId="7064B5FD" w:rsidR="00283F0A" w:rsidRDefault="00283F0A" w:rsidP="00283F0A">
      <w:pPr>
        <w:ind w:left="708"/>
        <w:jc w:val="both"/>
        <w:rPr>
          <w:b/>
          <w:bCs/>
          <w:color w:val="FFFFFF" w:themeColor="background1"/>
          <w:sz w:val="40"/>
          <w:szCs w:val="40"/>
          <w:lang w:val="es-ES"/>
        </w:rPr>
      </w:pPr>
    </w:p>
    <w:p w14:paraId="62A69AA0" w14:textId="019529C2" w:rsidR="00283F0A" w:rsidRPr="00283F0A" w:rsidRDefault="00283F0A" w:rsidP="00283F0A">
      <w:pPr>
        <w:ind w:left="708" w:right="1134"/>
        <w:jc w:val="both"/>
        <w:rPr>
          <w:color w:val="FFFFFF" w:themeColor="background1"/>
        </w:rPr>
      </w:pPr>
      <w:r w:rsidRPr="00283F0A">
        <w:rPr>
          <w:color w:val="FFFFFF" w:themeColor="background1"/>
        </w:rPr>
        <w:t>The game gender is based in the game gender endless runner but with some variations, we call this gender as non endless runner as the screen has an end. It also impruves teh genre as you can make new movements to the right or to the left and vary the level to be able to have new experiences.</w:t>
      </w:r>
    </w:p>
    <w:p w14:paraId="7E07826C" w14:textId="42632495" w:rsidR="00B73B4A" w:rsidRPr="00283F0A" w:rsidRDefault="00B73B4A" w:rsidP="00B73B4A">
      <w:pPr>
        <w:pStyle w:val="Prrafodelista"/>
        <w:ind w:left="1440"/>
        <w:jc w:val="both"/>
        <w:rPr>
          <w:b/>
          <w:bCs/>
          <w:color w:val="FFFFFF" w:themeColor="background1"/>
          <w:sz w:val="40"/>
          <w:szCs w:val="40"/>
        </w:rPr>
      </w:pPr>
    </w:p>
    <w:p w14:paraId="707F2E42" w14:textId="5A1E9AC7" w:rsidR="00B73B4A" w:rsidRPr="00283F0A" w:rsidRDefault="00B73B4A" w:rsidP="00B73B4A">
      <w:pPr>
        <w:pStyle w:val="Prrafodelista"/>
        <w:ind w:left="1440"/>
        <w:jc w:val="both"/>
        <w:rPr>
          <w:b/>
          <w:bCs/>
          <w:color w:val="FFFFFF" w:themeColor="background1"/>
          <w:sz w:val="40"/>
          <w:szCs w:val="40"/>
        </w:rPr>
      </w:pPr>
    </w:p>
    <w:p w14:paraId="78992CB7" w14:textId="77777777" w:rsidR="00B73B4A" w:rsidRPr="00283F0A" w:rsidRDefault="00B73B4A" w:rsidP="00283F0A">
      <w:pPr>
        <w:jc w:val="both"/>
        <w:rPr>
          <w:b/>
          <w:bCs/>
          <w:color w:val="FFFFFF" w:themeColor="background1"/>
          <w:sz w:val="40"/>
          <w:szCs w:val="40"/>
        </w:rPr>
      </w:pPr>
    </w:p>
    <w:p w14:paraId="2AFD93AF" w14:textId="485BC28D" w:rsidR="00B73B4A" w:rsidRPr="00283F0A" w:rsidRDefault="00B73B4A" w:rsidP="00B73B4A">
      <w:pPr>
        <w:pStyle w:val="Prrafodelista"/>
        <w:ind w:left="1440"/>
        <w:jc w:val="both"/>
        <w:rPr>
          <w:b/>
          <w:bCs/>
          <w:color w:val="FFFFFF" w:themeColor="background1"/>
          <w:sz w:val="40"/>
          <w:szCs w:val="40"/>
        </w:rPr>
      </w:pPr>
    </w:p>
    <w:p w14:paraId="35B4399C" w14:textId="75885434" w:rsidR="00B73B4A" w:rsidRDefault="00B73B4A" w:rsidP="00B73B4A">
      <w:pPr>
        <w:pStyle w:val="Prrafodelista"/>
        <w:numPr>
          <w:ilvl w:val="1"/>
          <w:numId w:val="2"/>
        </w:numPr>
        <w:jc w:val="both"/>
        <w:rPr>
          <w:b/>
          <w:bCs/>
          <w:color w:val="FFFFFF" w:themeColor="background1"/>
          <w:sz w:val="40"/>
          <w:szCs w:val="40"/>
          <w:lang w:val="es-ES"/>
        </w:rPr>
      </w:pPr>
      <w:r w:rsidRPr="00B73B4A">
        <w:rPr>
          <w:b/>
          <w:bCs/>
          <w:color w:val="FFFFFF" w:themeColor="background1"/>
          <w:sz w:val="40"/>
          <w:szCs w:val="40"/>
          <w:lang w:val="es-ES"/>
        </w:rPr>
        <w:t>Public of the game</w:t>
      </w:r>
    </w:p>
    <w:p w14:paraId="0A135444" w14:textId="22947478" w:rsidR="00283F0A" w:rsidRDefault="00283F0A" w:rsidP="00283F0A">
      <w:pPr>
        <w:pStyle w:val="Prrafodelista"/>
        <w:ind w:left="1440"/>
        <w:jc w:val="both"/>
        <w:rPr>
          <w:b/>
          <w:bCs/>
          <w:color w:val="FFFFFF" w:themeColor="background1"/>
          <w:sz w:val="40"/>
          <w:szCs w:val="40"/>
          <w:lang w:val="es-ES"/>
        </w:rPr>
      </w:pPr>
    </w:p>
    <w:p w14:paraId="3444E92D" w14:textId="0BD2DC80" w:rsidR="00283F0A" w:rsidRPr="00283F0A" w:rsidRDefault="00283F0A" w:rsidP="00283F0A">
      <w:pPr>
        <w:pStyle w:val="Prrafodelista"/>
        <w:ind w:left="1440"/>
        <w:jc w:val="both"/>
        <w:rPr>
          <w:color w:val="FFFFFF" w:themeColor="background1"/>
        </w:rPr>
      </w:pPr>
      <w:r w:rsidRPr="00283F0A">
        <w:rPr>
          <w:color w:val="FFFFFF" w:themeColor="background1"/>
        </w:rPr>
        <w:t>The public of the game is a casual public that want wants to play a simple game easily witohut having to memorize complex instructions for playing.</w:t>
      </w:r>
    </w:p>
    <w:p w14:paraId="3361C50F" w14:textId="63961DFB" w:rsidR="00283F0A" w:rsidRPr="00283F0A" w:rsidRDefault="00283F0A" w:rsidP="00283F0A">
      <w:pPr>
        <w:pStyle w:val="Prrafodelista"/>
        <w:ind w:left="1440" w:right="1134"/>
        <w:jc w:val="both"/>
        <w:rPr>
          <w:color w:val="FFFFFF" w:themeColor="background1"/>
        </w:rPr>
      </w:pPr>
      <w:r w:rsidRPr="00283F0A">
        <w:rPr>
          <w:color w:val="FFFFFF" w:themeColor="background1"/>
        </w:rPr>
        <w:t>The public is also every university student, specially every student of Politecnico Milano, as they would have the possibility see their university on fire and skip the exams.</w:t>
      </w:r>
    </w:p>
    <w:p w14:paraId="125036BE" w14:textId="631887FC" w:rsidR="00B73B4A" w:rsidRPr="00283F0A" w:rsidRDefault="00B73B4A" w:rsidP="00B73B4A">
      <w:pPr>
        <w:jc w:val="both"/>
        <w:rPr>
          <w:b/>
          <w:bCs/>
          <w:color w:val="FFFFFF" w:themeColor="background1"/>
          <w:sz w:val="40"/>
          <w:szCs w:val="40"/>
        </w:rPr>
      </w:pPr>
    </w:p>
    <w:p w14:paraId="494B938A" w14:textId="77777777" w:rsidR="00B73B4A" w:rsidRPr="00283F0A" w:rsidRDefault="00B73B4A" w:rsidP="00B73B4A">
      <w:pPr>
        <w:jc w:val="both"/>
        <w:rPr>
          <w:b/>
          <w:bCs/>
          <w:color w:val="FFFFFF" w:themeColor="background1"/>
          <w:sz w:val="40"/>
          <w:szCs w:val="40"/>
        </w:rPr>
      </w:pPr>
    </w:p>
    <w:p w14:paraId="5E12E9D1" w14:textId="4C14A7DA" w:rsidR="00B73B4A" w:rsidRDefault="00B73B4A" w:rsidP="00B73B4A">
      <w:pPr>
        <w:pStyle w:val="Prrafodelista"/>
        <w:numPr>
          <w:ilvl w:val="1"/>
          <w:numId w:val="2"/>
        </w:numPr>
        <w:jc w:val="both"/>
        <w:rPr>
          <w:b/>
          <w:bCs/>
          <w:color w:val="FFFFFF" w:themeColor="background1"/>
          <w:sz w:val="40"/>
          <w:szCs w:val="40"/>
          <w:lang w:val="es-ES"/>
        </w:rPr>
      </w:pPr>
      <w:r w:rsidRPr="00B73B4A">
        <w:rPr>
          <w:b/>
          <w:bCs/>
          <w:color w:val="FFFFFF" w:themeColor="background1"/>
          <w:sz w:val="40"/>
          <w:szCs w:val="40"/>
          <w:lang w:val="es-ES"/>
        </w:rPr>
        <w:t>Visual Style</w:t>
      </w:r>
    </w:p>
    <w:p w14:paraId="4F782279" w14:textId="2376E28A" w:rsidR="00283F0A" w:rsidRPr="00771997" w:rsidRDefault="00283F0A" w:rsidP="00771997">
      <w:pPr>
        <w:pStyle w:val="Prrafodelista"/>
        <w:ind w:left="1440" w:right="1134"/>
        <w:jc w:val="both"/>
        <w:rPr>
          <w:color w:val="FFFFFF" w:themeColor="background1"/>
        </w:rPr>
      </w:pPr>
      <w:r w:rsidRPr="00771997">
        <w:rPr>
          <w:color w:val="FFFFFF" w:themeColor="background1"/>
        </w:rPr>
        <w:t>We tried to make a cartoon visual style without trying to be realistic. It is a game that uses the graphics tec</w:t>
      </w:r>
      <w:r w:rsidR="00771997" w:rsidRPr="00771997">
        <w:rPr>
          <w:color w:val="FFFFFF" w:themeColor="background1"/>
        </w:rPr>
        <w:t>hnique , Cell Shading. As the game has this type of visual style it can be played with low specs computers. It also makes a simple and casual graphics style that is more apropiate to the game, than a realistic graphics.</w:t>
      </w:r>
    </w:p>
    <w:p w14:paraId="72005255" w14:textId="5F10727D" w:rsidR="00B73B4A" w:rsidRPr="00771997" w:rsidRDefault="00283F0A" w:rsidP="00771997">
      <w:pPr>
        <w:tabs>
          <w:tab w:val="left" w:pos="4889"/>
        </w:tabs>
        <w:jc w:val="both"/>
        <w:rPr>
          <w:b/>
          <w:bCs/>
          <w:color w:val="FFFFFF" w:themeColor="background1"/>
          <w:sz w:val="40"/>
          <w:szCs w:val="40"/>
        </w:rPr>
      </w:pPr>
      <w:r w:rsidRPr="00771997">
        <w:rPr>
          <w:b/>
          <w:bCs/>
          <w:color w:val="FFFFFF" w:themeColor="background1"/>
          <w:sz w:val="40"/>
          <w:szCs w:val="40"/>
        </w:rPr>
        <w:tab/>
      </w:r>
    </w:p>
    <w:p w14:paraId="16A0D018" w14:textId="02B44CE9" w:rsidR="00B73B4A" w:rsidRDefault="00B73B4A" w:rsidP="00B73B4A">
      <w:pPr>
        <w:pStyle w:val="Prrafodelista"/>
        <w:numPr>
          <w:ilvl w:val="1"/>
          <w:numId w:val="2"/>
        </w:numPr>
        <w:jc w:val="both"/>
        <w:rPr>
          <w:b/>
          <w:bCs/>
          <w:color w:val="FFFFFF" w:themeColor="background1"/>
          <w:sz w:val="40"/>
          <w:szCs w:val="40"/>
          <w:lang w:val="es-ES"/>
        </w:rPr>
      </w:pPr>
      <w:r w:rsidRPr="00B73B4A">
        <w:rPr>
          <w:b/>
          <w:bCs/>
          <w:color w:val="FFFFFF" w:themeColor="background1"/>
          <w:sz w:val="40"/>
          <w:szCs w:val="40"/>
          <w:lang w:val="es-ES"/>
        </w:rPr>
        <w:t>Game Scope</w:t>
      </w:r>
    </w:p>
    <w:p w14:paraId="59F74595" w14:textId="77777777" w:rsidR="00771997" w:rsidRDefault="00771997" w:rsidP="00771997">
      <w:pPr>
        <w:pStyle w:val="Prrafodelista"/>
        <w:ind w:left="1440"/>
        <w:jc w:val="both"/>
        <w:rPr>
          <w:b/>
          <w:bCs/>
          <w:color w:val="FFFFFF" w:themeColor="background1"/>
          <w:sz w:val="40"/>
          <w:szCs w:val="40"/>
          <w:lang w:val="es-ES"/>
        </w:rPr>
      </w:pPr>
    </w:p>
    <w:p w14:paraId="7930CF3C" w14:textId="56223C2F" w:rsidR="00771997" w:rsidRPr="00771997" w:rsidRDefault="00771997" w:rsidP="00771997">
      <w:pPr>
        <w:pStyle w:val="Prrafodelista"/>
        <w:ind w:left="1440" w:right="1134"/>
        <w:jc w:val="both"/>
        <w:rPr>
          <w:color w:val="FFFFFF" w:themeColor="background1"/>
        </w:rPr>
      </w:pPr>
      <w:r w:rsidRPr="00771997">
        <w:rPr>
          <w:color w:val="FFFFFF" w:themeColor="background1"/>
        </w:rPr>
        <w:t>We can resume the scope of the game in a simple index:</w:t>
      </w:r>
    </w:p>
    <w:p w14:paraId="45C559D3" w14:textId="77777777" w:rsidR="00771997" w:rsidRPr="00771997" w:rsidRDefault="00771997" w:rsidP="00771997">
      <w:pPr>
        <w:pStyle w:val="Prrafodelista"/>
        <w:ind w:left="1440" w:right="1134"/>
        <w:jc w:val="both"/>
        <w:rPr>
          <w:color w:val="FFFFFF" w:themeColor="background1"/>
        </w:rPr>
      </w:pPr>
    </w:p>
    <w:p w14:paraId="3F13CFAA" w14:textId="3D732E7D" w:rsidR="00771997" w:rsidRPr="00771997" w:rsidRDefault="00771997" w:rsidP="00771997">
      <w:pPr>
        <w:pStyle w:val="Prrafodelista"/>
        <w:ind w:left="1440" w:right="1134"/>
        <w:jc w:val="both"/>
        <w:rPr>
          <w:color w:val="FFFFFF" w:themeColor="background1"/>
        </w:rPr>
      </w:pPr>
      <w:r w:rsidRPr="00771997">
        <w:rPr>
          <w:color w:val="FFFFFF" w:themeColor="background1"/>
        </w:rPr>
        <w:t xml:space="preserve">    Mechanical needs = </w:t>
      </w:r>
      <w:r w:rsidRPr="00771997">
        <w:rPr>
          <w:color w:val="FFFFFF" w:themeColor="background1"/>
        </w:rPr>
        <w:t>High</w:t>
      </w:r>
    </w:p>
    <w:p w14:paraId="761288B1" w14:textId="77777777" w:rsidR="00771997" w:rsidRPr="00771997" w:rsidRDefault="00771997" w:rsidP="00771997">
      <w:pPr>
        <w:pStyle w:val="Prrafodelista"/>
        <w:ind w:left="1440" w:right="1134"/>
        <w:jc w:val="both"/>
        <w:rPr>
          <w:color w:val="FFFFFF" w:themeColor="background1"/>
        </w:rPr>
      </w:pPr>
      <w:r w:rsidRPr="00771997">
        <w:rPr>
          <w:color w:val="FFFFFF" w:themeColor="background1"/>
        </w:rPr>
        <w:t xml:space="preserve">    Story needs = Low</w:t>
      </w:r>
    </w:p>
    <w:p w14:paraId="4012E9A2" w14:textId="24BEFA92" w:rsidR="00771997" w:rsidRPr="00771997" w:rsidRDefault="00771997" w:rsidP="00771997">
      <w:pPr>
        <w:pStyle w:val="Prrafodelista"/>
        <w:ind w:left="1440" w:right="1134"/>
        <w:jc w:val="both"/>
        <w:rPr>
          <w:color w:val="FFFFFF" w:themeColor="background1"/>
        </w:rPr>
      </w:pPr>
      <w:r w:rsidRPr="00771997">
        <w:rPr>
          <w:color w:val="FFFFFF" w:themeColor="background1"/>
        </w:rPr>
        <w:t xml:space="preserve">    Aesthetics = </w:t>
      </w:r>
      <w:r w:rsidRPr="00771997">
        <w:rPr>
          <w:color w:val="FFFFFF" w:themeColor="background1"/>
        </w:rPr>
        <w:t>Medium</w:t>
      </w:r>
    </w:p>
    <w:p w14:paraId="7A6BAF30" w14:textId="3099C518" w:rsidR="00771997" w:rsidRPr="00771997" w:rsidRDefault="00771997" w:rsidP="00771997">
      <w:pPr>
        <w:pStyle w:val="Prrafodelista"/>
        <w:ind w:left="1440" w:right="1134"/>
        <w:jc w:val="both"/>
        <w:rPr>
          <w:color w:val="FFFFFF" w:themeColor="background1"/>
        </w:rPr>
      </w:pPr>
      <w:r w:rsidRPr="00771997">
        <w:rPr>
          <w:color w:val="FFFFFF" w:themeColor="background1"/>
        </w:rPr>
        <w:t xml:space="preserve">    Technology = Medium</w:t>
      </w:r>
    </w:p>
    <w:p w14:paraId="45D7A7DE" w14:textId="77777777" w:rsidR="00771997" w:rsidRPr="00771997" w:rsidRDefault="00771997" w:rsidP="00771997">
      <w:pPr>
        <w:pStyle w:val="Prrafodelista"/>
        <w:ind w:left="1440"/>
        <w:jc w:val="both"/>
        <w:rPr>
          <w:b/>
          <w:bCs/>
          <w:color w:val="FFFFFF" w:themeColor="background1"/>
          <w:sz w:val="40"/>
          <w:szCs w:val="40"/>
        </w:rPr>
      </w:pPr>
    </w:p>
    <w:p w14:paraId="29B20E8F" w14:textId="221A1270" w:rsidR="00B73B4A" w:rsidRPr="00771997" w:rsidRDefault="00B73B4A" w:rsidP="00B73B4A">
      <w:pPr>
        <w:jc w:val="both"/>
        <w:rPr>
          <w:b/>
          <w:bCs/>
          <w:color w:val="FFFFFF" w:themeColor="background1"/>
          <w:sz w:val="40"/>
          <w:szCs w:val="40"/>
        </w:rPr>
      </w:pPr>
    </w:p>
    <w:p w14:paraId="5D422927" w14:textId="4E31AE89" w:rsidR="00B73B4A" w:rsidRPr="00771997" w:rsidRDefault="00B73B4A" w:rsidP="00B73B4A">
      <w:pPr>
        <w:jc w:val="both"/>
        <w:rPr>
          <w:b/>
          <w:bCs/>
          <w:color w:val="FFFFFF" w:themeColor="background1"/>
          <w:sz w:val="40"/>
          <w:szCs w:val="40"/>
        </w:rPr>
      </w:pPr>
    </w:p>
    <w:p w14:paraId="630190CA" w14:textId="4E1C791D" w:rsidR="00B73B4A" w:rsidRPr="00771997" w:rsidRDefault="00B73B4A" w:rsidP="00B73B4A">
      <w:pPr>
        <w:jc w:val="both"/>
        <w:rPr>
          <w:b/>
          <w:bCs/>
          <w:color w:val="FFFFFF" w:themeColor="background1"/>
          <w:sz w:val="40"/>
          <w:szCs w:val="40"/>
        </w:rPr>
      </w:pPr>
    </w:p>
    <w:p w14:paraId="355F1E4F" w14:textId="1D1A8F33" w:rsidR="00B73B4A" w:rsidRPr="00771997" w:rsidRDefault="00B73B4A" w:rsidP="00B73B4A">
      <w:pPr>
        <w:jc w:val="both"/>
        <w:rPr>
          <w:b/>
          <w:bCs/>
          <w:color w:val="FFFFFF" w:themeColor="background1"/>
          <w:sz w:val="40"/>
          <w:szCs w:val="40"/>
        </w:rPr>
      </w:pPr>
    </w:p>
    <w:p w14:paraId="1EF44A7B" w14:textId="1CDA17F1" w:rsidR="00B73B4A" w:rsidRPr="00771997" w:rsidRDefault="00B73B4A" w:rsidP="00B73B4A">
      <w:pPr>
        <w:jc w:val="both"/>
        <w:rPr>
          <w:b/>
          <w:bCs/>
          <w:color w:val="FFFFFF" w:themeColor="background1"/>
          <w:sz w:val="40"/>
          <w:szCs w:val="40"/>
        </w:rPr>
      </w:pPr>
    </w:p>
    <w:p w14:paraId="4780B473" w14:textId="77777777" w:rsidR="00B73B4A" w:rsidRPr="00771997" w:rsidRDefault="00B73B4A" w:rsidP="00771997">
      <w:pPr>
        <w:rPr>
          <w:b/>
          <w:bCs/>
          <w:color w:val="FFFFFF" w:themeColor="background1"/>
          <w:sz w:val="40"/>
          <w:szCs w:val="40"/>
        </w:rPr>
      </w:pPr>
      <w:r w:rsidRPr="00B73B4A">
        <w:lastRenderedPageBreak/>
        <w:drawing>
          <wp:anchor distT="0" distB="0" distL="114300" distR="114300" simplePos="0" relativeHeight="251674624" behindDoc="1" locked="0" layoutInCell="1" allowOverlap="1" wp14:anchorId="2192ACE6" wp14:editId="2BCC3F76">
            <wp:simplePos x="0" y="0"/>
            <wp:positionH relativeFrom="margin">
              <wp:posOffset>-373487</wp:posOffset>
            </wp:positionH>
            <wp:positionV relativeFrom="paragraph">
              <wp:posOffset>-676355</wp:posOffset>
            </wp:positionV>
            <wp:extent cx="7969774" cy="13236181"/>
            <wp:effectExtent l="0" t="0" r="0" b="381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72505" cy="132407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6BBD25" w14:textId="1165D8B8" w:rsidR="00B73B4A" w:rsidRDefault="00B73B4A" w:rsidP="00B73B4A">
      <w:pPr>
        <w:pStyle w:val="Prrafodelista"/>
        <w:numPr>
          <w:ilvl w:val="0"/>
          <w:numId w:val="2"/>
        </w:numPr>
        <w:jc w:val="center"/>
        <w:rPr>
          <w:b/>
          <w:bCs/>
          <w:color w:val="FFFFFF" w:themeColor="background1"/>
          <w:sz w:val="48"/>
          <w:szCs w:val="48"/>
          <w:lang w:val="es-ES"/>
        </w:rPr>
      </w:pPr>
      <w:r w:rsidRPr="00B73B4A">
        <w:rPr>
          <w:b/>
          <w:bCs/>
          <w:color w:val="FFFFFF" w:themeColor="background1"/>
          <w:sz w:val="48"/>
          <w:szCs w:val="48"/>
          <w:lang w:val="es-ES"/>
        </w:rPr>
        <w:t>Game mechanics</w:t>
      </w:r>
    </w:p>
    <w:p w14:paraId="0B37CF08" w14:textId="77777777" w:rsidR="00771997" w:rsidRPr="00B73B4A" w:rsidRDefault="00771997" w:rsidP="00771997">
      <w:pPr>
        <w:pStyle w:val="Prrafodelista"/>
        <w:rPr>
          <w:b/>
          <w:bCs/>
          <w:color w:val="FFFFFF" w:themeColor="background1"/>
          <w:sz w:val="48"/>
          <w:szCs w:val="48"/>
          <w:lang w:val="es-ES"/>
        </w:rPr>
      </w:pPr>
    </w:p>
    <w:p w14:paraId="214406DD" w14:textId="20D52A06" w:rsidR="00B73B4A" w:rsidRDefault="00B73B4A" w:rsidP="00B73B4A">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Gameplay</w:t>
      </w:r>
    </w:p>
    <w:p w14:paraId="2CB9DAC2" w14:textId="77777777" w:rsidR="002D641D" w:rsidRDefault="002D641D" w:rsidP="002D641D">
      <w:pPr>
        <w:pStyle w:val="Prrafodelista"/>
        <w:ind w:left="1440"/>
        <w:jc w:val="both"/>
        <w:rPr>
          <w:b/>
          <w:bCs/>
          <w:color w:val="FFFFFF" w:themeColor="background1"/>
          <w:sz w:val="32"/>
          <w:szCs w:val="32"/>
          <w:lang w:val="es-ES"/>
        </w:rPr>
      </w:pPr>
    </w:p>
    <w:p w14:paraId="749FC2DF" w14:textId="54AFC205" w:rsidR="00771997" w:rsidRPr="002D641D" w:rsidRDefault="002D641D" w:rsidP="002D641D">
      <w:pPr>
        <w:pStyle w:val="Prrafodelista"/>
        <w:ind w:left="1440" w:right="1134"/>
        <w:jc w:val="both"/>
        <w:rPr>
          <w:color w:val="FFFFFF" w:themeColor="background1"/>
        </w:rPr>
      </w:pPr>
      <w:r w:rsidRPr="002D641D">
        <w:rPr>
          <w:color w:val="FFFFFF" w:themeColor="background1"/>
        </w:rPr>
        <w:t>We can sum the actuall gameplay with some in game captures of the real gameplay</w:t>
      </w:r>
    </w:p>
    <w:p w14:paraId="29645513" w14:textId="0920897B" w:rsidR="00B73B4A" w:rsidRPr="002D641D" w:rsidRDefault="00B73B4A" w:rsidP="00B73B4A">
      <w:pPr>
        <w:pStyle w:val="Prrafodelista"/>
        <w:ind w:left="1440"/>
        <w:jc w:val="both"/>
        <w:rPr>
          <w:b/>
          <w:bCs/>
          <w:color w:val="FFFFFF" w:themeColor="background1"/>
          <w:sz w:val="32"/>
          <w:szCs w:val="32"/>
        </w:rPr>
      </w:pPr>
    </w:p>
    <w:p w14:paraId="4046E36A" w14:textId="7A8F2808" w:rsidR="00B73B4A" w:rsidRPr="002D641D" w:rsidRDefault="00B73B4A" w:rsidP="00B73B4A">
      <w:pPr>
        <w:pStyle w:val="Prrafodelista"/>
        <w:ind w:left="1440"/>
        <w:jc w:val="both"/>
        <w:rPr>
          <w:b/>
          <w:bCs/>
          <w:color w:val="FFFFFF" w:themeColor="background1"/>
          <w:sz w:val="32"/>
          <w:szCs w:val="32"/>
        </w:rPr>
      </w:pPr>
    </w:p>
    <w:p w14:paraId="60FFA288" w14:textId="4A0B1D56" w:rsidR="00B73B4A" w:rsidRPr="002D641D" w:rsidRDefault="00B73B4A" w:rsidP="00B73B4A">
      <w:pPr>
        <w:pStyle w:val="Prrafodelista"/>
        <w:ind w:left="1440"/>
        <w:jc w:val="both"/>
        <w:rPr>
          <w:b/>
          <w:bCs/>
          <w:color w:val="FFFFFF" w:themeColor="background1"/>
          <w:sz w:val="32"/>
          <w:szCs w:val="32"/>
        </w:rPr>
      </w:pPr>
    </w:p>
    <w:p w14:paraId="27715598" w14:textId="41ED6A88" w:rsidR="00B73B4A" w:rsidRPr="002D641D" w:rsidRDefault="00B73B4A" w:rsidP="00B73B4A">
      <w:pPr>
        <w:pStyle w:val="Prrafodelista"/>
        <w:ind w:left="1440"/>
        <w:jc w:val="both"/>
        <w:rPr>
          <w:b/>
          <w:bCs/>
          <w:color w:val="FFFFFF" w:themeColor="background1"/>
          <w:sz w:val="32"/>
          <w:szCs w:val="32"/>
        </w:rPr>
      </w:pPr>
    </w:p>
    <w:p w14:paraId="4C1CB3BB" w14:textId="12A75C15" w:rsidR="00B73B4A" w:rsidRPr="002D641D" w:rsidRDefault="00B73B4A" w:rsidP="00B73B4A">
      <w:pPr>
        <w:pStyle w:val="Prrafodelista"/>
        <w:ind w:left="1440"/>
        <w:jc w:val="both"/>
        <w:rPr>
          <w:b/>
          <w:bCs/>
          <w:color w:val="FFFFFF" w:themeColor="background1"/>
          <w:sz w:val="32"/>
          <w:szCs w:val="32"/>
        </w:rPr>
      </w:pPr>
    </w:p>
    <w:p w14:paraId="39845045" w14:textId="77777777" w:rsidR="00B73B4A" w:rsidRPr="002D641D" w:rsidRDefault="00B73B4A" w:rsidP="00B73B4A">
      <w:pPr>
        <w:pStyle w:val="Prrafodelista"/>
        <w:ind w:left="1440"/>
        <w:jc w:val="both"/>
        <w:rPr>
          <w:b/>
          <w:bCs/>
          <w:color w:val="FFFFFF" w:themeColor="background1"/>
          <w:sz w:val="32"/>
          <w:szCs w:val="32"/>
        </w:rPr>
      </w:pPr>
    </w:p>
    <w:p w14:paraId="49C81EA2" w14:textId="3594C43E" w:rsidR="00B73B4A" w:rsidRDefault="00B73B4A" w:rsidP="00B73B4A">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Story</w:t>
      </w:r>
    </w:p>
    <w:p w14:paraId="27394E19" w14:textId="77777777" w:rsidR="002D641D" w:rsidRDefault="002D641D" w:rsidP="002D641D">
      <w:pPr>
        <w:pStyle w:val="Prrafodelista"/>
        <w:ind w:left="1440"/>
        <w:jc w:val="both"/>
        <w:rPr>
          <w:b/>
          <w:bCs/>
          <w:color w:val="FFFFFF" w:themeColor="background1"/>
          <w:sz w:val="32"/>
          <w:szCs w:val="32"/>
          <w:lang w:val="es-ES"/>
        </w:rPr>
      </w:pPr>
    </w:p>
    <w:p w14:paraId="29F81518" w14:textId="4A5EE570" w:rsidR="002D641D" w:rsidRPr="002D641D" w:rsidRDefault="002D641D" w:rsidP="002D641D">
      <w:pPr>
        <w:pStyle w:val="Prrafodelista"/>
        <w:ind w:left="1440" w:right="1134"/>
        <w:jc w:val="both"/>
        <w:rPr>
          <w:b/>
          <w:bCs/>
          <w:color w:val="FFFFFF" w:themeColor="background1"/>
        </w:rPr>
      </w:pPr>
      <w:r w:rsidRPr="002D641D">
        <w:rPr>
          <w:b/>
          <w:bCs/>
          <w:color w:val="FFFFFF" w:themeColor="background1"/>
        </w:rPr>
        <w:t xml:space="preserve">The story of the game is simple and its not really relevant on this game. </w:t>
      </w:r>
      <w:r w:rsidRPr="002D641D">
        <w:rPr>
          <w:b/>
          <w:bCs/>
          <w:color w:val="FFFFFF" w:themeColor="background1"/>
        </w:rPr>
        <w:br/>
        <w:t>You are an student of the university Politecnico Milano, you are going to assist to a really difficult exam when suddenly the fire alarm starts to ring, and you start to see a lot of fire and smoke… Polimi is on fire. You need to go out the university and survive, but be careful the university is full of obstacles and you must be fast and dodge them, even a simpe crash with a locker could be fatal</w:t>
      </w:r>
    </w:p>
    <w:p w14:paraId="6AD45FC8" w14:textId="706B5B56" w:rsidR="00B73B4A" w:rsidRPr="002D641D" w:rsidRDefault="00B73B4A" w:rsidP="00B73B4A">
      <w:pPr>
        <w:pStyle w:val="Prrafodelista"/>
        <w:ind w:left="1440"/>
        <w:jc w:val="both"/>
        <w:rPr>
          <w:b/>
          <w:bCs/>
          <w:color w:val="FFFFFF" w:themeColor="background1"/>
          <w:sz w:val="32"/>
          <w:szCs w:val="32"/>
        </w:rPr>
      </w:pPr>
    </w:p>
    <w:p w14:paraId="3E47D8A8" w14:textId="654F8D41" w:rsidR="00B73B4A" w:rsidRPr="002D641D" w:rsidRDefault="00B73B4A" w:rsidP="002D641D">
      <w:pPr>
        <w:jc w:val="both"/>
        <w:rPr>
          <w:b/>
          <w:bCs/>
          <w:color w:val="FFFFFF" w:themeColor="background1"/>
          <w:sz w:val="32"/>
          <w:szCs w:val="32"/>
        </w:rPr>
      </w:pPr>
    </w:p>
    <w:p w14:paraId="6AE214E2" w14:textId="7E48229A" w:rsidR="00B73B4A" w:rsidRPr="002D641D" w:rsidRDefault="00B73B4A" w:rsidP="002D641D">
      <w:pPr>
        <w:jc w:val="both"/>
        <w:rPr>
          <w:b/>
          <w:bCs/>
          <w:color w:val="FFFFFF" w:themeColor="background1"/>
          <w:sz w:val="32"/>
          <w:szCs w:val="32"/>
        </w:rPr>
      </w:pPr>
    </w:p>
    <w:p w14:paraId="122761B3" w14:textId="77777777" w:rsidR="00B73B4A" w:rsidRPr="002D641D" w:rsidRDefault="00B73B4A" w:rsidP="002D641D">
      <w:pPr>
        <w:jc w:val="both"/>
        <w:rPr>
          <w:b/>
          <w:bCs/>
          <w:color w:val="FFFFFF" w:themeColor="background1"/>
          <w:sz w:val="32"/>
          <w:szCs w:val="32"/>
        </w:rPr>
      </w:pPr>
    </w:p>
    <w:p w14:paraId="1D4BF83B" w14:textId="17D7626A" w:rsidR="00B73B4A" w:rsidRDefault="00B73B4A" w:rsidP="00B73B4A">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Map Generation</w:t>
      </w:r>
    </w:p>
    <w:p w14:paraId="3CE7281E" w14:textId="0AFAD5CD" w:rsidR="002D641D" w:rsidRDefault="002D641D" w:rsidP="002D641D">
      <w:pPr>
        <w:pStyle w:val="Prrafodelista"/>
        <w:ind w:left="1440"/>
        <w:jc w:val="both"/>
        <w:rPr>
          <w:b/>
          <w:bCs/>
          <w:color w:val="FFFFFF" w:themeColor="background1"/>
          <w:sz w:val="32"/>
          <w:szCs w:val="32"/>
          <w:lang w:val="es-ES"/>
        </w:rPr>
      </w:pPr>
    </w:p>
    <w:p w14:paraId="53E8D736" w14:textId="5ADBAC48" w:rsidR="002D641D" w:rsidRDefault="002D641D" w:rsidP="002D641D">
      <w:pPr>
        <w:pStyle w:val="Prrafodelista"/>
        <w:ind w:left="1440"/>
        <w:jc w:val="both"/>
        <w:rPr>
          <w:b/>
          <w:bCs/>
          <w:color w:val="FFFFFF" w:themeColor="background1"/>
          <w:sz w:val="32"/>
          <w:szCs w:val="32"/>
        </w:rPr>
      </w:pPr>
      <w:r w:rsidRPr="002D641D">
        <w:rPr>
          <w:b/>
          <w:bCs/>
          <w:color w:val="FFFFFF" w:themeColor="background1"/>
          <w:sz w:val="32"/>
          <w:szCs w:val="32"/>
        </w:rPr>
        <w:t>The map is generated a</w:t>
      </w:r>
      <w:r>
        <w:rPr>
          <w:b/>
          <w:bCs/>
          <w:color w:val="FFFFFF" w:themeColor="background1"/>
          <w:sz w:val="32"/>
          <w:szCs w:val="32"/>
        </w:rPr>
        <w:t>utomatically and randomly. Once the player has reached a part of the map, new parts are loaded to avoid having a huge map loaded in the ram of the computer and having low FPS or crashes.</w:t>
      </w:r>
    </w:p>
    <w:p w14:paraId="386D265D" w14:textId="06648C8D" w:rsidR="002D641D" w:rsidRPr="002D641D" w:rsidRDefault="002D641D" w:rsidP="002D641D">
      <w:pPr>
        <w:pStyle w:val="Prrafodelista"/>
        <w:ind w:left="1440"/>
        <w:jc w:val="both"/>
        <w:rPr>
          <w:b/>
          <w:bCs/>
          <w:color w:val="FFFFFF" w:themeColor="background1"/>
          <w:sz w:val="32"/>
          <w:szCs w:val="32"/>
        </w:rPr>
      </w:pPr>
      <w:r>
        <w:rPr>
          <w:b/>
          <w:bCs/>
          <w:color w:val="FFFFFF" w:themeColor="background1"/>
          <w:sz w:val="32"/>
          <w:szCs w:val="32"/>
        </w:rPr>
        <w:t>The map is composed of several pieces, each piece is a put randomly crating the sensation of passing through new places.</w:t>
      </w:r>
    </w:p>
    <w:p w14:paraId="1B187F00" w14:textId="77777777" w:rsidR="002D641D" w:rsidRPr="002D641D" w:rsidRDefault="002D641D" w:rsidP="002D641D">
      <w:pPr>
        <w:jc w:val="both"/>
        <w:rPr>
          <w:b/>
          <w:bCs/>
          <w:color w:val="FFFFFF" w:themeColor="background1"/>
          <w:sz w:val="32"/>
          <w:szCs w:val="32"/>
        </w:rPr>
      </w:pPr>
    </w:p>
    <w:p w14:paraId="09DF326B" w14:textId="529DDCC1" w:rsidR="00B73B4A" w:rsidRPr="002D641D" w:rsidRDefault="00B73B4A" w:rsidP="00B73B4A">
      <w:pPr>
        <w:pStyle w:val="Prrafodelista"/>
        <w:ind w:left="1440"/>
        <w:jc w:val="both"/>
        <w:rPr>
          <w:b/>
          <w:bCs/>
          <w:color w:val="FFFFFF" w:themeColor="background1"/>
          <w:sz w:val="32"/>
          <w:szCs w:val="32"/>
        </w:rPr>
      </w:pPr>
    </w:p>
    <w:p w14:paraId="0D2AC690" w14:textId="3D102BC0" w:rsidR="00B73B4A" w:rsidRPr="002D641D" w:rsidRDefault="00B73B4A" w:rsidP="00B73B4A">
      <w:pPr>
        <w:pStyle w:val="Prrafodelista"/>
        <w:ind w:left="1440"/>
        <w:jc w:val="both"/>
        <w:rPr>
          <w:b/>
          <w:bCs/>
          <w:color w:val="FFFFFF" w:themeColor="background1"/>
          <w:sz w:val="32"/>
          <w:szCs w:val="32"/>
        </w:rPr>
      </w:pPr>
    </w:p>
    <w:p w14:paraId="45101D60" w14:textId="1643C32B" w:rsidR="00B73B4A" w:rsidRPr="002D641D" w:rsidRDefault="00B73B4A" w:rsidP="002D641D">
      <w:pPr>
        <w:jc w:val="both"/>
        <w:rPr>
          <w:b/>
          <w:bCs/>
          <w:color w:val="FFFFFF" w:themeColor="background1"/>
          <w:sz w:val="32"/>
          <w:szCs w:val="32"/>
        </w:rPr>
      </w:pPr>
    </w:p>
    <w:p w14:paraId="51A96948" w14:textId="6B38BF8D" w:rsidR="00B73B4A" w:rsidRPr="009F66E9" w:rsidRDefault="00B73B4A" w:rsidP="009F66E9">
      <w:pPr>
        <w:jc w:val="both"/>
        <w:rPr>
          <w:b/>
          <w:bCs/>
          <w:color w:val="FFFFFF" w:themeColor="background1"/>
          <w:sz w:val="32"/>
          <w:szCs w:val="32"/>
        </w:rPr>
      </w:pPr>
    </w:p>
    <w:p w14:paraId="3E4AFD71" w14:textId="77777777" w:rsidR="00B73B4A" w:rsidRPr="002D641D" w:rsidRDefault="00B73B4A" w:rsidP="002D641D">
      <w:pPr>
        <w:jc w:val="both"/>
        <w:rPr>
          <w:b/>
          <w:bCs/>
          <w:color w:val="FFFFFF" w:themeColor="background1"/>
          <w:sz w:val="32"/>
          <w:szCs w:val="32"/>
        </w:rPr>
      </w:pPr>
    </w:p>
    <w:p w14:paraId="067EBEF0" w14:textId="709256EB" w:rsidR="00B73B4A" w:rsidRDefault="00B73B4A" w:rsidP="00B73B4A">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Characters</w:t>
      </w:r>
    </w:p>
    <w:p w14:paraId="391D5FFF" w14:textId="77777777" w:rsidR="009F66E9" w:rsidRDefault="009F66E9" w:rsidP="009F66E9">
      <w:pPr>
        <w:pStyle w:val="Prrafodelista"/>
        <w:ind w:left="1440"/>
        <w:jc w:val="both"/>
        <w:rPr>
          <w:b/>
          <w:bCs/>
          <w:color w:val="FFFFFF" w:themeColor="background1"/>
          <w:sz w:val="32"/>
          <w:szCs w:val="32"/>
          <w:lang w:val="es-ES"/>
        </w:rPr>
      </w:pPr>
    </w:p>
    <w:p w14:paraId="1403A45C" w14:textId="068040A1" w:rsidR="002D641D" w:rsidRPr="009F66E9" w:rsidRDefault="002D641D" w:rsidP="002D641D">
      <w:pPr>
        <w:pStyle w:val="Prrafodelista"/>
        <w:ind w:left="1440"/>
        <w:jc w:val="both"/>
        <w:rPr>
          <w:color w:val="FFFFFF" w:themeColor="background1"/>
        </w:rPr>
      </w:pPr>
      <w:r w:rsidRPr="009F66E9">
        <w:rPr>
          <w:color w:val="FFFFFF" w:themeColor="background1"/>
        </w:rPr>
        <w:t>Apart form the main characer, there are not other characters.</w:t>
      </w:r>
    </w:p>
    <w:p w14:paraId="2A230647" w14:textId="77777777" w:rsidR="00B73B4A" w:rsidRPr="002D641D" w:rsidRDefault="00B73B4A" w:rsidP="002D641D">
      <w:pPr>
        <w:jc w:val="both"/>
        <w:rPr>
          <w:b/>
          <w:bCs/>
          <w:color w:val="FFFFFF" w:themeColor="background1"/>
          <w:sz w:val="32"/>
          <w:szCs w:val="32"/>
        </w:rPr>
      </w:pPr>
    </w:p>
    <w:p w14:paraId="476FA5F3" w14:textId="3E0E2C20" w:rsidR="00B73B4A" w:rsidRDefault="00B73B4A" w:rsidP="00B73B4A">
      <w:pPr>
        <w:pStyle w:val="Prrafodelista"/>
        <w:numPr>
          <w:ilvl w:val="1"/>
          <w:numId w:val="2"/>
        </w:numPr>
        <w:jc w:val="both"/>
        <w:rPr>
          <w:b/>
          <w:bCs/>
          <w:color w:val="FFFFFF" w:themeColor="background1"/>
          <w:sz w:val="32"/>
          <w:szCs w:val="32"/>
          <w:lang w:val="es-ES"/>
        </w:rPr>
      </w:pPr>
      <w:r>
        <w:drawing>
          <wp:anchor distT="0" distB="0" distL="114300" distR="114300" simplePos="0" relativeHeight="251676672" behindDoc="1" locked="0" layoutInCell="1" allowOverlap="1" wp14:anchorId="67C6F0B6" wp14:editId="269FD6B0">
            <wp:simplePos x="0" y="0"/>
            <wp:positionH relativeFrom="column">
              <wp:posOffset>0</wp:posOffset>
            </wp:positionH>
            <wp:positionV relativeFrom="paragraph">
              <wp:posOffset>-799011</wp:posOffset>
            </wp:positionV>
            <wp:extent cx="10144722" cy="11571423"/>
            <wp:effectExtent l="0" t="0" r="952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50692" cy="11578233"/>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47B8">
        <w:rPr>
          <w:b/>
          <w:bCs/>
          <w:color w:val="FFFFFF" w:themeColor="background1"/>
          <w:sz w:val="32"/>
          <w:szCs w:val="32"/>
          <w:lang w:val="es-ES"/>
        </w:rPr>
        <w:t>Enemies</w:t>
      </w:r>
    </w:p>
    <w:p w14:paraId="40BFADE7" w14:textId="77777777" w:rsidR="002D641D" w:rsidRDefault="002D641D" w:rsidP="002D641D">
      <w:pPr>
        <w:pStyle w:val="Prrafodelista"/>
        <w:ind w:left="1440"/>
        <w:jc w:val="both"/>
        <w:rPr>
          <w:b/>
          <w:bCs/>
          <w:color w:val="FFFFFF" w:themeColor="background1"/>
          <w:sz w:val="32"/>
          <w:szCs w:val="32"/>
          <w:lang w:val="es-ES"/>
        </w:rPr>
      </w:pPr>
    </w:p>
    <w:p w14:paraId="79639610" w14:textId="5E25288D" w:rsidR="002D641D" w:rsidRPr="009F66E9" w:rsidRDefault="002D641D" w:rsidP="009F66E9">
      <w:pPr>
        <w:pStyle w:val="Prrafodelista"/>
        <w:ind w:left="1440" w:right="1134"/>
        <w:jc w:val="both"/>
        <w:rPr>
          <w:color w:val="FFFFFF" w:themeColor="background1"/>
        </w:rPr>
      </w:pPr>
      <w:r w:rsidRPr="009F66E9">
        <w:rPr>
          <w:color w:val="FFFFFF" w:themeColor="background1"/>
        </w:rPr>
        <w:t>The enemies of this game are only the obstacles of the university, as some lockers, the architectural design of the university and obviously the fire.</w:t>
      </w:r>
    </w:p>
    <w:p w14:paraId="52918037" w14:textId="67839594" w:rsidR="002D641D" w:rsidRPr="009F66E9" w:rsidRDefault="002D641D" w:rsidP="009F66E9">
      <w:pPr>
        <w:pStyle w:val="Prrafodelista"/>
        <w:ind w:left="1440" w:right="1134"/>
        <w:jc w:val="both"/>
        <w:rPr>
          <w:color w:val="FFFFFF" w:themeColor="background1"/>
        </w:rPr>
      </w:pPr>
      <w:r w:rsidRPr="009F66E9">
        <w:rPr>
          <w:color w:val="FFFFFF" w:themeColor="background1"/>
        </w:rPr>
        <w:t>You just have to dodge them and scape from them. There are not human enemies or similar in this game</w:t>
      </w:r>
    </w:p>
    <w:p w14:paraId="6A5E0702" w14:textId="028EF850" w:rsidR="00B73B4A" w:rsidRPr="002D641D" w:rsidRDefault="00B73B4A" w:rsidP="00B73B4A">
      <w:pPr>
        <w:pStyle w:val="Prrafodelista"/>
        <w:ind w:left="1440"/>
        <w:jc w:val="both"/>
        <w:rPr>
          <w:b/>
          <w:bCs/>
          <w:color w:val="FFFFFF" w:themeColor="background1"/>
          <w:sz w:val="32"/>
          <w:szCs w:val="32"/>
        </w:rPr>
      </w:pPr>
    </w:p>
    <w:p w14:paraId="0FFDFAA1" w14:textId="62C75207" w:rsidR="00B73B4A" w:rsidRPr="002D641D" w:rsidRDefault="00B73B4A" w:rsidP="00B73B4A">
      <w:pPr>
        <w:pStyle w:val="Prrafodelista"/>
        <w:ind w:left="1440"/>
        <w:jc w:val="both"/>
        <w:rPr>
          <w:b/>
          <w:bCs/>
          <w:color w:val="FFFFFF" w:themeColor="background1"/>
          <w:sz w:val="32"/>
          <w:szCs w:val="32"/>
        </w:rPr>
      </w:pPr>
    </w:p>
    <w:p w14:paraId="043BEDC7" w14:textId="28BB3F51" w:rsidR="00B73B4A" w:rsidRPr="002D641D" w:rsidRDefault="00B73B4A" w:rsidP="00B73B4A">
      <w:pPr>
        <w:pStyle w:val="Prrafodelista"/>
        <w:ind w:left="1440"/>
        <w:jc w:val="both"/>
        <w:rPr>
          <w:b/>
          <w:bCs/>
          <w:color w:val="FFFFFF" w:themeColor="background1"/>
          <w:sz w:val="32"/>
          <w:szCs w:val="32"/>
        </w:rPr>
      </w:pPr>
    </w:p>
    <w:p w14:paraId="2E0495DE" w14:textId="757EB1F9" w:rsidR="00B73B4A" w:rsidRPr="002D641D" w:rsidRDefault="00B73B4A" w:rsidP="00B73B4A">
      <w:pPr>
        <w:pStyle w:val="Prrafodelista"/>
        <w:ind w:left="1440"/>
        <w:jc w:val="both"/>
        <w:rPr>
          <w:b/>
          <w:bCs/>
          <w:color w:val="FFFFFF" w:themeColor="background1"/>
          <w:sz w:val="32"/>
          <w:szCs w:val="32"/>
        </w:rPr>
      </w:pPr>
    </w:p>
    <w:p w14:paraId="01281902" w14:textId="64458412" w:rsidR="00B73B4A" w:rsidRPr="002D641D" w:rsidRDefault="00B73B4A" w:rsidP="00B73B4A">
      <w:pPr>
        <w:pStyle w:val="Prrafodelista"/>
        <w:ind w:left="1440"/>
        <w:jc w:val="both"/>
        <w:rPr>
          <w:b/>
          <w:bCs/>
          <w:color w:val="FFFFFF" w:themeColor="background1"/>
          <w:sz w:val="32"/>
          <w:szCs w:val="32"/>
        </w:rPr>
      </w:pPr>
    </w:p>
    <w:p w14:paraId="090B8E8E" w14:textId="3BEDB66B" w:rsidR="00B73B4A" w:rsidRPr="002D641D" w:rsidRDefault="00B73B4A" w:rsidP="00B73B4A">
      <w:pPr>
        <w:pStyle w:val="Prrafodelista"/>
        <w:ind w:left="1440"/>
        <w:jc w:val="both"/>
        <w:rPr>
          <w:b/>
          <w:bCs/>
          <w:color w:val="FFFFFF" w:themeColor="background1"/>
          <w:sz w:val="32"/>
          <w:szCs w:val="32"/>
        </w:rPr>
      </w:pPr>
    </w:p>
    <w:p w14:paraId="1421F50B" w14:textId="2A4F3942" w:rsidR="00B73B4A" w:rsidRPr="002D641D" w:rsidRDefault="00B73B4A" w:rsidP="00B73B4A">
      <w:pPr>
        <w:pStyle w:val="Prrafodelista"/>
        <w:ind w:left="1440"/>
        <w:jc w:val="both"/>
        <w:rPr>
          <w:b/>
          <w:bCs/>
          <w:color w:val="FFFFFF" w:themeColor="background1"/>
          <w:sz w:val="32"/>
          <w:szCs w:val="32"/>
        </w:rPr>
      </w:pPr>
    </w:p>
    <w:p w14:paraId="3A9476F6" w14:textId="6CA47D87" w:rsidR="00B73B4A" w:rsidRPr="002D641D" w:rsidRDefault="00B73B4A" w:rsidP="00B73B4A">
      <w:pPr>
        <w:pStyle w:val="Prrafodelista"/>
        <w:ind w:left="1440"/>
        <w:jc w:val="both"/>
        <w:rPr>
          <w:b/>
          <w:bCs/>
          <w:color w:val="FFFFFF" w:themeColor="background1"/>
          <w:sz w:val="32"/>
          <w:szCs w:val="32"/>
        </w:rPr>
      </w:pPr>
    </w:p>
    <w:p w14:paraId="7D708CCA" w14:textId="09A0BA07" w:rsidR="00B73B4A" w:rsidRPr="002D641D" w:rsidRDefault="00B73B4A" w:rsidP="00B73B4A">
      <w:pPr>
        <w:pStyle w:val="Prrafodelista"/>
        <w:ind w:left="1440"/>
        <w:jc w:val="both"/>
        <w:rPr>
          <w:b/>
          <w:bCs/>
          <w:color w:val="FFFFFF" w:themeColor="background1"/>
          <w:sz w:val="32"/>
          <w:szCs w:val="32"/>
        </w:rPr>
      </w:pPr>
    </w:p>
    <w:p w14:paraId="213E2DED" w14:textId="27F153DD" w:rsidR="00B73B4A" w:rsidRDefault="00B73B4A" w:rsidP="00B73B4A">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Movement and physics</w:t>
      </w:r>
    </w:p>
    <w:p w14:paraId="702AFFBA" w14:textId="3CA1767C" w:rsidR="009F66E9" w:rsidRDefault="009F66E9" w:rsidP="009F66E9">
      <w:pPr>
        <w:pStyle w:val="Prrafodelista"/>
        <w:ind w:left="1440"/>
        <w:jc w:val="both"/>
        <w:rPr>
          <w:b/>
          <w:bCs/>
          <w:color w:val="FFFFFF" w:themeColor="background1"/>
          <w:sz w:val="32"/>
          <w:szCs w:val="32"/>
          <w:lang w:val="es-ES"/>
        </w:rPr>
      </w:pPr>
    </w:p>
    <w:p w14:paraId="194B4CE3" w14:textId="3E918F52" w:rsidR="009F66E9" w:rsidRPr="009F66E9" w:rsidRDefault="009F66E9" w:rsidP="009F66E9">
      <w:pPr>
        <w:pStyle w:val="Prrafodelista"/>
        <w:ind w:left="1440" w:right="1134"/>
        <w:jc w:val="both"/>
        <w:rPr>
          <w:color w:val="FFFFFF" w:themeColor="background1"/>
        </w:rPr>
      </w:pPr>
      <w:r w:rsidRPr="009F66E9">
        <w:rPr>
          <w:color w:val="FFFFFF" w:themeColor="background1"/>
        </w:rPr>
        <w:t>The player can do two types of movements, the dodge and turn left or right.</w:t>
      </w:r>
    </w:p>
    <w:p w14:paraId="71340EAF" w14:textId="14F2B920" w:rsidR="009F66E9" w:rsidRPr="009F66E9" w:rsidRDefault="009F66E9" w:rsidP="009F66E9">
      <w:pPr>
        <w:pStyle w:val="Prrafodelista"/>
        <w:ind w:left="1440" w:right="1134"/>
        <w:jc w:val="both"/>
        <w:rPr>
          <w:color w:val="FFFFFF" w:themeColor="background1"/>
        </w:rPr>
      </w:pPr>
      <w:r w:rsidRPr="009F66E9">
        <w:rPr>
          <w:color w:val="FFFFFF" w:themeColor="background1"/>
        </w:rPr>
        <w:t>The dodge movement is a simple dodge to the left or to the rigth to avoid crashing with the obstacles or fire of the game.</w:t>
      </w:r>
    </w:p>
    <w:p w14:paraId="3EB4B96C" w14:textId="4F3E936B" w:rsidR="009F66E9" w:rsidRPr="009F66E9" w:rsidRDefault="009F66E9" w:rsidP="009F66E9">
      <w:pPr>
        <w:pStyle w:val="Prrafodelista"/>
        <w:ind w:left="1440" w:right="1134"/>
        <w:jc w:val="both"/>
        <w:rPr>
          <w:color w:val="FFFFFF" w:themeColor="background1"/>
        </w:rPr>
      </w:pPr>
      <w:r w:rsidRPr="009F66E9">
        <w:rPr>
          <w:color w:val="FFFFFF" w:themeColor="background1"/>
        </w:rPr>
        <w:t>The other movement is only used whhen you have to change the direction in a corner of the map, with this movement you can go left or right, you should be carafuk where you go because if you turn to the wrong direction you will crash with the wall and lose the game</w:t>
      </w:r>
    </w:p>
    <w:p w14:paraId="44F77715" w14:textId="11B05033" w:rsidR="00B73B4A" w:rsidRPr="00522F2B" w:rsidRDefault="00B73B4A" w:rsidP="00522F2B">
      <w:pPr>
        <w:jc w:val="both"/>
        <w:rPr>
          <w:b/>
          <w:bCs/>
          <w:color w:val="FFFFFF" w:themeColor="background1"/>
          <w:sz w:val="32"/>
          <w:szCs w:val="32"/>
        </w:rPr>
      </w:pPr>
    </w:p>
    <w:p w14:paraId="52E3AF9C" w14:textId="716A5AF5" w:rsidR="00B73B4A" w:rsidRPr="00522F2B" w:rsidRDefault="00B73B4A" w:rsidP="00522F2B">
      <w:pPr>
        <w:jc w:val="both"/>
        <w:rPr>
          <w:b/>
          <w:bCs/>
          <w:color w:val="FFFFFF" w:themeColor="background1"/>
          <w:sz w:val="32"/>
          <w:szCs w:val="32"/>
        </w:rPr>
      </w:pPr>
    </w:p>
    <w:p w14:paraId="292CBA0D" w14:textId="7D910CAA" w:rsidR="00B73B4A" w:rsidRPr="00522F2B" w:rsidRDefault="00B73B4A" w:rsidP="00522F2B">
      <w:pPr>
        <w:jc w:val="both"/>
        <w:rPr>
          <w:b/>
          <w:bCs/>
          <w:color w:val="FFFFFF" w:themeColor="background1"/>
          <w:sz w:val="32"/>
          <w:szCs w:val="32"/>
        </w:rPr>
      </w:pPr>
    </w:p>
    <w:p w14:paraId="69749DFC" w14:textId="010AE8D8" w:rsidR="00B73B4A" w:rsidRDefault="00B73B4A" w:rsidP="00B73B4A">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Controls</w:t>
      </w:r>
    </w:p>
    <w:p w14:paraId="1A9356CD" w14:textId="2175B005" w:rsidR="00522F2B" w:rsidRDefault="00522F2B" w:rsidP="00522F2B">
      <w:pPr>
        <w:pStyle w:val="Prrafodelista"/>
        <w:ind w:left="1440"/>
        <w:jc w:val="both"/>
        <w:rPr>
          <w:b/>
          <w:bCs/>
          <w:color w:val="FFFFFF" w:themeColor="background1"/>
          <w:sz w:val="32"/>
          <w:szCs w:val="32"/>
          <w:lang w:val="es-ES"/>
        </w:rPr>
      </w:pPr>
    </w:p>
    <w:p w14:paraId="3AEE81FA" w14:textId="77777777" w:rsidR="00522F2B" w:rsidRDefault="00522F2B" w:rsidP="00522F2B">
      <w:pPr>
        <w:pStyle w:val="Prrafodelista"/>
        <w:ind w:left="1440"/>
        <w:jc w:val="both"/>
        <w:rPr>
          <w:b/>
          <w:bCs/>
          <w:color w:val="FFFFFF" w:themeColor="background1"/>
          <w:sz w:val="32"/>
          <w:szCs w:val="32"/>
          <w:lang w:val="es-ES"/>
        </w:rPr>
      </w:pPr>
    </w:p>
    <w:p w14:paraId="4D4FB502" w14:textId="587DC551" w:rsidR="00522F2B" w:rsidRPr="00522F2B" w:rsidRDefault="00522F2B" w:rsidP="00522F2B">
      <w:pPr>
        <w:pStyle w:val="Prrafodelista"/>
        <w:ind w:left="1440"/>
        <w:jc w:val="both"/>
        <w:rPr>
          <w:b/>
          <w:bCs/>
          <w:color w:val="FFFFFF" w:themeColor="background1"/>
          <w:sz w:val="32"/>
          <w:szCs w:val="32"/>
        </w:rPr>
      </w:pPr>
      <w:r w:rsidRPr="00522F2B">
        <w:rPr>
          <w:b/>
          <w:bCs/>
          <w:color w:val="FFFFFF" w:themeColor="background1"/>
          <w:sz w:val="32"/>
          <w:szCs w:val="32"/>
        </w:rPr>
        <w:t>This game is controlled w</w:t>
      </w:r>
      <w:r>
        <w:rPr>
          <w:b/>
          <w:bCs/>
          <w:color w:val="FFFFFF" w:themeColor="background1"/>
          <w:sz w:val="32"/>
          <w:szCs w:val="32"/>
        </w:rPr>
        <w:t>ith a keyboard.</w:t>
      </w:r>
    </w:p>
    <w:p w14:paraId="6E4AA963" w14:textId="0A1A4140" w:rsidR="00B73B4A" w:rsidRDefault="00522F2B" w:rsidP="00522F2B">
      <w:pPr>
        <w:pStyle w:val="Prrafodelista"/>
        <w:ind w:left="1440"/>
        <w:jc w:val="both"/>
        <w:rPr>
          <w:b/>
          <w:bCs/>
          <w:color w:val="FFFFFF" w:themeColor="background1"/>
          <w:sz w:val="32"/>
          <w:szCs w:val="32"/>
        </w:rPr>
      </w:pPr>
      <w:r w:rsidRPr="00522F2B">
        <w:rPr>
          <w:b/>
          <w:bCs/>
          <w:color w:val="FFFFFF" w:themeColor="background1"/>
          <w:sz w:val="32"/>
          <w:szCs w:val="32"/>
        </w:rPr>
        <w:t xml:space="preserve">The </w:t>
      </w:r>
      <w:r>
        <w:rPr>
          <w:b/>
          <w:bCs/>
          <w:color w:val="FFFFFF" w:themeColor="background1"/>
          <w:sz w:val="32"/>
          <w:szCs w:val="32"/>
        </w:rPr>
        <w:t>keys</w:t>
      </w:r>
      <w:r w:rsidRPr="00522F2B">
        <w:rPr>
          <w:b/>
          <w:bCs/>
          <w:color w:val="FFFFFF" w:themeColor="background1"/>
          <w:sz w:val="32"/>
          <w:szCs w:val="32"/>
        </w:rPr>
        <w:t xml:space="preserve"> of these g</w:t>
      </w:r>
      <w:r>
        <w:rPr>
          <w:b/>
          <w:bCs/>
          <w:color w:val="FFFFFF" w:themeColor="background1"/>
          <w:sz w:val="32"/>
          <w:szCs w:val="32"/>
        </w:rPr>
        <w:t>ames are the usuall WASD controls. In this game only the A and the D are used, W and S are not neccesary as there is not vertical movement.</w:t>
      </w:r>
    </w:p>
    <w:p w14:paraId="2C45DB84" w14:textId="4C2B0C5E" w:rsidR="00522F2B" w:rsidRDefault="00522F2B" w:rsidP="00522F2B">
      <w:pPr>
        <w:pStyle w:val="Prrafodelista"/>
        <w:ind w:left="1440"/>
        <w:jc w:val="both"/>
        <w:rPr>
          <w:b/>
          <w:bCs/>
          <w:color w:val="FFFFFF" w:themeColor="background1"/>
          <w:sz w:val="32"/>
          <w:szCs w:val="32"/>
        </w:rPr>
      </w:pPr>
      <w:r>
        <w:rPr>
          <w:b/>
          <w:bCs/>
          <w:color w:val="FFFFFF" w:themeColor="background1"/>
          <w:sz w:val="32"/>
          <w:szCs w:val="32"/>
        </w:rPr>
        <w:t>We also use the navigation keys of the keyboard to make some changes of direction, to the right or to the left.</w:t>
      </w:r>
    </w:p>
    <w:p w14:paraId="2A865E0C" w14:textId="0D28A6CC" w:rsidR="00522F2B" w:rsidRDefault="00522F2B" w:rsidP="00522F2B">
      <w:pPr>
        <w:pStyle w:val="Prrafodelista"/>
        <w:ind w:left="1440"/>
        <w:jc w:val="both"/>
        <w:rPr>
          <w:b/>
          <w:bCs/>
          <w:color w:val="FFFFFF" w:themeColor="background1"/>
          <w:sz w:val="32"/>
          <w:szCs w:val="32"/>
        </w:rPr>
      </w:pPr>
      <w:r>
        <w:rPr>
          <w:b/>
          <w:bCs/>
          <w:color w:val="FFFFFF" w:themeColor="background1"/>
          <w:sz w:val="32"/>
          <w:szCs w:val="32"/>
        </w:rPr>
        <w:t>The space key is used to jump and avoid other obstacles.</w:t>
      </w:r>
    </w:p>
    <w:p w14:paraId="09A7EC20" w14:textId="77777777" w:rsidR="00522F2B" w:rsidRPr="00522F2B" w:rsidRDefault="00522F2B" w:rsidP="00522F2B">
      <w:pPr>
        <w:pStyle w:val="Prrafodelista"/>
        <w:ind w:left="1440"/>
        <w:jc w:val="both"/>
        <w:rPr>
          <w:b/>
          <w:bCs/>
          <w:color w:val="FFFFFF" w:themeColor="background1"/>
          <w:sz w:val="32"/>
          <w:szCs w:val="32"/>
        </w:rPr>
      </w:pPr>
    </w:p>
    <w:p w14:paraId="61BFB02A" w14:textId="11D633E5" w:rsidR="00B73B4A" w:rsidRPr="00522F2B" w:rsidRDefault="00B73B4A" w:rsidP="00B73B4A">
      <w:pPr>
        <w:pStyle w:val="Prrafodelista"/>
        <w:ind w:left="1440"/>
        <w:jc w:val="both"/>
        <w:rPr>
          <w:b/>
          <w:bCs/>
          <w:color w:val="FFFFFF" w:themeColor="background1"/>
          <w:sz w:val="32"/>
          <w:szCs w:val="32"/>
        </w:rPr>
      </w:pPr>
    </w:p>
    <w:p w14:paraId="61919C99" w14:textId="6D59169A" w:rsidR="00B73B4A" w:rsidRPr="00522F2B" w:rsidRDefault="00B73B4A" w:rsidP="00B73B4A">
      <w:pPr>
        <w:pStyle w:val="Prrafodelista"/>
        <w:ind w:left="1440"/>
        <w:jc w:val="both"/>
        <w:rPr>
          <w:b/>
          <w:bCs/>
          <w:color w:val="FFFFFF" w:themeColor="background1"/>
          <w:sz w:val="32"/>
          <w:szCs w:val="32"/>
        </w:rPr>
      </w:pPr>
    </w:p>
    <w:p w14:paraId="2AE3CFC1" w14:textId="00A5DE82" w:rsidR="00B73B4A" w:rsidRPr="00522F2B" w:rsidRDefault="00B73B4A" w:rsidP="00522F2B">
      <w:pPr>
        <w:jc w:val="both"/>
        <w:rPr>
          <w:b/>
          <w:bCs/>
          <w:color w:val="FFFFFF" w:themeColor="background1"/>
          <w:sz w:val="32"/>
          <w:szCs w:val="32"/>
        </w:rPr>
      </w:pPr>
    </w:p>
    <w:p w14:paraId="7655C7F6" w14:textId="53E5250C" w:rsidR="00B73B4A" w:rsidRPr="00522F2B" w:rsidRDefault="00B73B4A" w:rsidP="00522F2B">
      <w:pPr>
        <w:jc w:val="both"/>
        <w:rPr>
          <w:b/>
          <w:bCs/>
          <w:color w:val="FFFFFF" w:themeColor="background1"/>
          <w:sz w:val="32"/>
          <w:szCs w:val="32"/>
        </w:rPr>
      </w:pPr>
    </w:p>
    <w:p w14:paraId="39DDB1ED" w14:textId="13E470E0" w:rsidR="00B73B4A" w:rsidRPr="00522F2B" w:rsidRDefault="00B73B4A" w:rsidP="00B73B4A">
      <w:pPr>
        <w:jc w:val="both"/>
        <w:rPr>
          <w:b/>
          <w:bCs/>
          <w:color w:val="FFFFFF" w:themeColor="background1"/>
          <w:sz w:val="32"/>
          <w:szCs w:val="32"/>
        </w:rPr>
      </w:pPr>
    </w:p>
    <w:p w14:paraId="08FFA1B9" w14:textId="6BCC381D" w:rsidR="00B73B4A" w:rsidRDefault="00B73B4A" w:rsidP="00B73B4A">
      <w:pPr>
        <w:pStyle w:val="Prrafodelista"/>
        <w:numPr>
          <w:ilvl w:val="0"/>
          <w:numId w:val="2"/>
        </w:numPr>
        <w:jc w:val="center"/>
        <w:rPr>
          <w:b/>
          <w:bCs/>
          <w:color w:val="FFFFFF" w:themeColor="background1"/>
          <w:sz w:val="52"/>
          <w:szCs w:val="52"/>
          <w:lang w:val="es-ES"/>
        </w:rPr>
      </w:pPr>
      <w:r>
        <w:drawing>
          <wp:anchor distT="0" distB="0" distL="114300" distR="114300" simplePos="0" relativeHeight="251678720" behindDoc="1" locked="0" layoutInCell="1" allowOverlap="1" wp14:anchorId="74B15F02" wp14:editId="59E22522">
            <wp:simplePos x="0" y="0"/>
            <wp:positionH relativeFrom="margin">
              <wp:posOffset>-511629</wp:posOffset>
            </wp:positionH>
            <wp:positionV relativeFrom="paragraph">
              <wp:posOffset>-1092654</wp:posOffset>
            </wp:positionV>
            <wp:extent cx="10143490" cy="16784051"/>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43490" cy="16784051"/>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3B4A">
        <w:rPr>
          <w:b/>
          <w:bCs/>
          <w:color w:val="FFFFFF" w:themeColor="background1"/>
          <w:sz w:val="52"/>
          <w:szCs w:val="52"/>
          <w:lang w:val="es-ES"/>
        </w:rPr>
        <w:t>Interface</w:t>
      </w:r>
    </w:p>
    <w:p w14:paraId="11C02927" w14:textId="5734C373" w:rsidR="00B73B4A" w:rsidRDefault="00B73B4A" w:rsidP="00B73B4A">
      <w:pPr>
        <w:jc w:val="center"/>
        <w:rPr>
          <w:b/>
          <w:bCs/>
          <w:color w:val="FFFFFF" w:themeColor="background1"/>
          <w:sz w:val="52"/>
          <w:szCs w:val="52"/>
          <w:lang w:val="es-ES"/>
        </w:rPr>
      </w:pPr>
    </w:p>
    <w:p w14:paraId="733CB345" w14:textId="525BBB42" w:rsidR="00B73B4A" w:rsidRPr="00B73B4A" w:rsidRDefault="00B73B4A" w:rsidP="00B73B4A">
      <w:pPr>
        <w:rPr>
          <w:b/>
          <w:bCs/>
          <w:color w:val="FFFFFF" w:themeColor="background1"/>
          <w:sz w:val="52"/>
          <w:szCs w:val="52"/>
          <w:lang w:val="es-ES"/>
        </w:rPr>
      </w:pPr>
    </w:p>
    <w:p w14:paraId="51EBFAC4" w14:textId="065440F7" w:rsidR="00B73B4A" w:rsidRDefault="00B73B4A" w:rsidP="00B73B4A">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Videogame FlowChart</w:t>
      </w:r>
    </w:p>
    <w:p w14:paraId="694CEE83" w14:textId="5767CB2B" w:rsidR="00B73B4A" w:rsidRDefault="00B73B4A" w:rsidP="00B73B4A">
      <w:pPr>
        <w:pStyle w:val="Prrafodelista"/>
        <w:ind w:left="1440"/>
        <w:jc w:val="both"/>
        <w:rPr>
          <w:b/>
          <w:bCs/>
          <w:color w:val="FFFFFF" w:themeColor="background1"/>
          <w:sz w:val="32"/>
          <w:szCs w:val="32"/>
          <w:lang w:val="es-ES"/>
        </w:rPr>
      </w:pPr>
    </w:p>
    <w:p w14:paraId="7C4D8479" w14:textId="44E0121D" w:rsidR="00B73B4A" w:rsidRDefault="00B73B4A" w:rsidP="00B73B4A">
      <w:pPr>
        <w:pStyle w:val="Prrafodelista"/>
        <w:ind w:left="1440"/>
        <w:jc w:val="both"/>
        <w:rPr>
          <w:b/>
          <w:bCs/>
          <w:color w:val="FFFFFF" w:themeColor="background1"/>
          <w:sz w:val="32"/>
          <w:szCs w:val="32"/>
          <w:lang w:val="es-ES"/>
        </w:rPr>
      </w:pPr>
    </w:p>
    <w:p w14:paraId="6323BBA0" w14:textId="6CE1C1D6" w:rsidR="00B73B4A" w:rsidRDefault="00B73B4A" w:rsidP="00B73B4A">
      <w:pPr>
        <w:pStyle w:val="Prrafodelista"/>
        <w:ind w:left="1440"/>
        <w:jc w:val="both"/>
        <w:rPr>
          <w:b/>
          <w:bCs/>
          <w:color w:val="FFFFFF" w:themeColor="background1"/>
          <w:sz w:val="32"/>
          <w:szCs w:val="32"/>
          <w:lang w:val="es-ES"/>
        </w:rPr>
      </w:pPr>
    </w:p>
    <w:p w14:paraId="2BD63158" w14:textId="532FC786" w:rsidR="00B73B4A" w:rsidRDefault="00B73B4A" w:rsidP="00B73B4A">
      <w:pPr>
        <w:pStyle w:val="Prrafodelista"/>
        <w:ind w:left="1440"/>
        <w:jc w:val="both"/>
        <w:rPr>
          <w:b/>
          <w:bCs/>
          <w:color w:val="FFFFFF" w:themeColor="background1"/>
          <w:sz w:val="32"/>
          <w:szCs w:val="32"/>
          <w:lang w:val="es-ES"/>
        </w:rPr>
      </w:pPr>
    </w:p>
    <w:p w14:paraId="6B062F40" w14:textId="674FA6B4" w:rsidR="00B73B4A" w:rsidRDefault="00B73B4A" w:rsidP="00B73B4A">
      <w:pPr>
        <w:pStyle w:val="Prrafodelista"/>
        <w:ind w:left="1440"/>
        <w:jc w:val="both"/>
        <w:rPr>
          <w:b/>
          <w:bCs/>
          <w:color w:val="FFFFFF" w:themeColor="background1"/>
          <w:sz w:val="32"/>
          <w:szCs w:val="32"/>
          <w:lang w:val="es-ES"/>
        </w:rPr>
      </w:pPr>
    </w:p>
    <w:p w14:paraId="75BB3C5A" w14:textId="2B07374B" w:rsidR="00B73B4A" w:rsidRDefault="00B73B4A" w:rsidP="00B73B4A">
      <w:pPr>
        <w:pStyle w:val="Prrafodelista"/>
        <w:ind w:left="1440"/>
        <w:jc w:val="both"/>
        <w:rPr>
          <w:b/>
          <w:bCs/>
          <w:color w:val="FFFFFF" w:themeColor="background1"/>
          <w:sz w:val="32"/>
          <w:szCs w:val="32"/>
          <w:lang w:val="es-ES"/>
        </w:rPr>
      </w:pPr>
    </w:p>
    <w:p w14:paraId="4EE0EF9E" w14:textId="26556328" w:rsidR="00B73B4A" w:rsidRDefault="00B73B4A" w:rsidP="00B73B4A">
      <w:pPr>
        <w:pStyle w:val="Prrafodelista"/>
        <w:ind w:left="1440"/>
        <w:jc w:val="both"/>
        <w:rPr>
          <w:b/>
          <w:bCs/>
          <w:color w:val="FFFFFF" w:themeColor="background1"/>
          <w:sz w:val="32"/>
          <w:szCs w:val="32"/>
          <w:lang w:val="es-ES"/>
        </w:rPr>
      </w:pPr>
    </w:p>
    <w:p w14:paraId="34C9B871" w14:textId="39B5A8C2" w:rsidR="00B73B4A" w:rsidRDefault="00B73B4A" w:rsidP="00B73B4A">
      <w:pPr>
        <w:pStyle w:val="Prrafodelista"/>
        <w:ind w:left="1440"/>
        <w:jc w:val="both"/>
        <w:rPr>
          <w:b/>
          <w:bCs/>
          <w:color w:val="FFFFFF" w:themeColor="background1"/>
          <w:sz w:val="32"/>
          <w:szCs w:val="32"/>
          <w:lang w:val="es-ES"/>
        </w:rPr>
      </w:pPr>
    </w:p>
    <w:p w14:paraId="0917EEED" w14:textId="7635A268" w:rsidR="00B73B4A" w:rsidRDefault="00B73B4A" w:rsidP="00B73B4A">
      <w:pPr>
        <w:pStyle w:val="Prrafodelista"/>
        <w:ind w:left="1440"/>
        <w:jc w:val="both"/>
        <w:rPr>
          <w:b/>
          <w:bCs/>
          <w:color w:val="FFFFFF" w:themeColor="background1"/>
          <w:sz w:val="32"/>
          <w:szCs w:val="32"/>
          <w:lang w:val="es-ES"/>
        </w:rPr>
      </w:pPr>
    </w:p>
    <w:p w14:paraId="02A46559" w14:textId="77D0BAA8" w:rsidR="00B73B4A" w:rsidRDefault="00B73B4A" w:rsidP="00B73B4A">
      <w:pPr>
        <w:pStyle w:val="Prrafodelista"/>
        <w:ind w:left="1440"/>
        <w:jc w:val="both"/>
        <w:rPr>
          <w:b/>
          <w:bCs/>
          <w:color w:val="FFFFFF" w:themeColor="background1"/>
          <w:sz w:val="32"/>
          <w:szCs w:val="32"/>
          <w:lang w:val="es-ES"/>
        </w:rPr>
      </w:pPr>
    </w:p>
    <w:p w14:paraId="1D95A922" w14:textId="11864FB3" w:rsidR="00B73B4A" w:rsidRDefault="00B73B4A" w:rsidP="00B73B4A">
      <w:pPr>
        <w:pStyle w:val="Prrafodelista"/>
        <w:ind w:left="1440"/>
        <w:jc w:val="both"/>
        <w:rPr>
          <w:b/>
          <w:bCs/>
          <w:color w:val="FFFFFF" w:themeColor="background1"/>
          <w:sz w:val="32"/>
          <w:szCs w:val="32"/>
          <w:lang w:val="es-ES"/>
        </w:rPr>
      </w:pPr>
    </w:p>
    <w:p w14:paraId="68AC5167" w14:textId="35BBD248" w:rsidR="00B73B4A" w:rsidRDefault="00B73B4A" w:rsidP="00B73B4A">
      <w:pPr>
        <w:pStyle w:val="Prrafodelista"/>
        <w:ind w:left="1440"/>
        <w:jc w:val="both"/>
        <w:rPr>
          <w:b/>
          <w:bCs/>
          <w:color w:val="FFFFFF" w:themeColor="background1"/>
          <w:sz w:val="32"/>
          <w:szCs w:val="32"/>
          <w:lang w:val="es-ES"/>
        </w:rPr>
      </w:pPr>
    </w:p>
    <w:p w14:paraId="017EE349" w14:textId="7BE213CC" w:rsidR="00B73B4A" w:rsidRDefault="00B73B4A" w:rsidP="00B73B4A">
      <w:pPr>
        <w:pStyle w:val="Prrafodelista"/>
        <w:ind w:left="1440"/>
        <w:jc w:val="both"/>
        <w:rPr>
          <w:b/>
          <w:bCs/>
          <w:color w:val="FFFFFF" w:themeColor="background1"/>
          <w:sz w:val="32"/>
          <w:szCs w:val="32"/>
          <w:lang w:val="es-ES"/>
        </w:rPr>
      </w:pPr>
    </w:p>
    <w:p w14:paraId="2B1E86BA" w14:textId="4D235820" w:rsidR="00B73B4A" w:rsidRDefault="00B73B4A" w:rsidP="00B73B4A">
      <w:pPr>
        <w:pStyle w:val="Prrafodelista"/>
        <w:ind w:left="1440"/>
        <w:jc w:val="both"/>
        <w:rPr>
          <w:b/>
          <w:bCs/>
          <w:color w:val="FFFFFF" w:themeColor="background1"/>
          <w:sz w:val="32"/>
          <w:szCs w:val="32"/>
          <w:lang w:val="es-ES"/>
        </w:rPr>
      </w:pPr>
    </w:p>
    <w:p w14:paraId="5FF89332" w14:textId="5E33E19E" w:rsidR="00B73B4A" w:rsidRDefault="00B73B4A" w:rsidP="00B73B4A">
      <w:pPr>
        <w:pStyle w:val="Prrafodelista"/>
        <w:ind w:left="1440"/>
        <w:jc w:val="both"/>
        <w:rPr>
          <w:b/>
          <w:bCs/>
          <w:color w:val="FFFFFF" w:themeColor="background1"/>
          <w:sz w:val="32"/>
          <w:szCs w:val="32"/>
          <w:lang w:val="es-ES"/>
        </w:rPr>
      </w:pPr>
    </w:p>
    <w:p w14:paraId="07635F4A" w14:textId="0A4B5B26" w:rsidR="00B73B4A" w:rsidRDefault="00B73B4A" w:rsidP="00B73B4A">
      <w:pPr>
        <w:pStyle w:val="Prrafodelista"/>
        <w:ind w:left="1440"/>
        <w:jc w:val="both"/>
        <w:rPr>
          <w:b/>
          <w:bCs/>
          <w:color w:val="FFFFFF" w:themeColor="background1"/>
          <w:sz w:val="32"/>
          <w:szCs w:val="32"/>
          <w:lang w:val="es-ES"/>
        </w:rPr>
      </w:pPr>
    </w:p>
    <w:p w14:paraId="07F47C4D" w14:textId="495151FD" w:rsidR="00B73B4A" w:rsidRDefault="00B73B4A" w:rsidP="00B73B4A">
      <w:pPr>
        <w:pStyle w:val="Prrafodelista"/>
        <w:ind w:left="1440"/>
        <w:jc w:val="both"/>
        <w:rPr>
          <w:b/>
          <w:bCs/>
          <w:color w:val="FFFFFF" w:themeColor="background1"/>
          <w:sz w:val="32"/>
          <w:szCs w:val="32"/>
          <w:lang w:val="es-ES"/>
        </w:rPr>
      </w:pPr>
    </w:p>
    <w:p w14:paraId="4FC343B5" w14:textId="110946B5" w:rsidR="00B73B4A" w:rsidRDefault="00B73B4A" w:rsidP="00B73B4A">
      <w:pPr>
        <w:pStyle w:val="Prrafodelista"/>
        <w:ind w:left="1440"/>
        <w:jc w:val="both"/>
        <w:rPr>
          <w:b/>
          <w:bCs/>
          <w:color w:val="FFFFFF" w:themeColor="background1"/>
          <w:sz w:val="32"/>
          <w:szCs w:val="32"/>
          <w:lang w:val="es-ES"/>
        </w:rPr>
      </w:pPr>
    </w:p>
    <w:p w14:paraId="2BEA39F7" w14:textId="53BE72A6" w:rsidR="00B73B4A" w:rsidRDefault="00B73B4A" w:rsidP="00B73B4A">
      <w:pPr>
        <w:pStyle w:val="Prrafodelista"/>
        <w:ind w:left="1440"/>
        <w:jc w:val="both"/>
        <w:rPr>
          <w:b/>
          <w:bCs/>
          <w:color w:val="FFFFFF" w:themeColor="background1"/>
          <w:sz w:val="32"/>
          <w:szCs w:val="32"/>
          <w:lang w:val="es-ES"/>
        </w:rPr>
      </w:pPr>
    </w:p>
    <w:p w14:paraId="4C4133CE" w14:textId="7C6D3615" w:rsidR="00B73B4A" w:rsidRDefault="00B73B4A" w:rsidP="00B73B4A">
      <w:pPr>
        <w:pStyle w:val="Prrafodelista"/>
        <w:ind w:left="1440"/>
        <w:jc w:val="both"/>
        <w:rPr>
          <w:b/>
          <w:bCs/>
          <w:color w:val="FFFFFF" w:themeColor="background1"/>
          <w:sz w:val="32"/>
          <w:szCs w:val="32"/>
          <w:lang w:val="es-ES"/>
        </w:rPr>
      </w:pPr>
    </w:p>
    <w:p w14:paraId="04C0B214" w14:textId="6F7C52D9" w:rsidR="00B73B4A" w:rsidRDefault="00B73B4A" w:rsidP="00B73B4A">
      <w:pPr>
        <w:pStyle w:val="Prrafodelista"/>
        <w:ind w:left="1440"/>
        <w:jc w:val="both"/>
        <w:rPr>
          <w:b/>
          <w:bCs/>
          <w:color w:val="FFFFFF" w:themeColor="background1"/>
          <w:sz w:val="32"/>
          <w:szCs w:val="32"/>
          <w:lang w:val="es-ES"/>
        </w:rPr>
      </w:pPr>
    </w:p>
    <w:p w14:paraId="0F8347C5" w14:textId="3A650AA3" w:rsidR="00B73B4A" w:rsidRDefault="00B73B4A" w:rsidP="00B73B4A">
      <w:pPr>
        <w:pStyle w:val="Prrafodelista"/>
        <w:ind w:left="1440"/>
        <w:jc w:val="both"/>
        <w:rPr>
          <w:b/>
          <w:bCs/>
          <w:color w:val="FFFFFF" w:themeColor="background1"/>
          <w:sz w:val="32"/>
          <w:szCs w:val="32"/>
          <w:lang w:val="es-ES"/>
        </w:rPr>
      </w:pPr>
    </w:p>
    <w:p w14:paraId="5155E049" w14:textId="668A3EE3" w:rsidR="00B73B4A" w:rsidRDefault="00B73B4A" w:rsidP="00B73B4A">
      <w:pPr>
        <w:pStyle w:val="Prrafodelista"/>
        <w:ind w:left="1440"/>
        <w:jc w:val="both"/>
        <w:rPr>
          <w:b/>
          <w:bCs/>
          <w:color w:val="FFFFFF" w:themeColor="background1"/>
          <w:sz w:val="32"/>
          <w:szCs w:val="32"/>
          <w:lang w:val="es-ES"/>
        </w:rPr>
      </w:pPr>
    </w:p>
    <w:p w14:paraId="609B79A8" w14:textId="47971126" w:rsidR="00B73B4A" w:rsidRDefault="00B73B4A" w:rsidP="00B73B4A">
      <w:pPr>
        <w:pStyle w:val="Prrafodelista"/>
        <w:ind w:left="1440"/>
        <w:jc w:val="both"/>
        <w:rPr>
          <w:b/>
          <w:bCs/>
          <w:color w:val="FFFFFF" w:themeColor="background1"/>
          <w:sz w:val="32"/>
          <w:szCs w:val="32"/>
          <w:lang w:val="es-ES"/>
        </w:rPr>
      </w:pPr>
    </w:p>
    <w:p w14:paraId="0979C6F5" w14:textId="1FD26AEA" w:rsidR="00B73B4A" w:rsidRDefault="00B73B4A" w:rsidP="00B73B4A">
      <w:pPr>
        <w:pStyle w:val="Prrafodelista"/>
        <w:ind w:left="1440"/>
        <w:jc w:val="both"/>
        <w:rPr>
          <w:b/>
          <w:bCs/>
          <w:color w:val="FFFFFF" w:themeColor="background1"/>
          <w:sz w:val="32"/>
          <w:szCs w:val="32"/>
          <w:lang w:val="es-ES"/>
        </w:rPr>
      </w:pPr>
    </w:p>
    <w:p w14:paraId="665C588A" w14:textId="7FBD958C" w:rsidR="00B73B4A" w:rsidRDefault="00B73B4A" w:rsidP="00B73B4A">
      <w:pPr>
        <w:pStyle w:val="Prrafodelista"/>
        <w:ind w:left="1440"/>
        <w:jc w:val="both"/>
        <w:rPr>
          <w:b/>
          <w:bCs/>
          <w:color w:val="FFFFFF" w:themeColor="background1"/>
          <w:sz w:val="32"/>
          <w:szCs w:val="32"/>
          <w:lang w:val="es-ES"/>
        </w:rPr>
      </w:pPr>
    </w:p>
    <w:p w14:paraId="271F1FE3" w14:textId="7016FD09" w:rsidR="00B73B4A" w:rsidRDefault="00B73B4A" w:rsidP="00B73B4A">
      <w:pPr>
        <w:pStyle w:val="Prrafodelista"/>
        <w:ind w:left="1440"/>
        <w:jc w:val="both"/>
        <w:rPr>
          <w:b/>
          <w:bCs/>
          <w:color w:val="FFFFFF" w:themeColor="background1"/>
          <w:sz w:val="32"/>
          <w:szCs w:val="32"/>
          <w:lang w:val="es-ES"/>
        </w:rPr>
      </w:pPr>
    </w:p>
    <w:p w14:paraId="3CF63D9A" w14:textId="4DA6162F" w:rsidR="00B73B4A" w:rsidRDefault="00B73B4A" w:rsidP="00B73B4A">
      <w:pPr>
        <w:pStyle w:val="Prrafodelista"/>
        <w:ind w:left="1440"/>
        <w:jc w:val="both"/>
        <w:rPr>
          <w:b/>
          <w:bCs/>
          <w:color w:val="FFFFFF" w:themeColor="background1"/>
          <w:sz w:val="32"/>
          <w:szCs w:val="32"/>
          <w:lang w:val="es-ES"/>
        </w:rPr>
      </w:pPr>
    </w:p>
    <w:p w14:paraId="77ADEFB9" w14:textId="66D28690" w:rsidR="00B73B4A" w:rsidRDefault="00B73B4A" w:rsidP="00B73B4A">
      <w:pPr>
        <w:pStyle w:val="Prrafodelista"/>
        <w:ind w:left="1440"/>
        <w:jc w:val="both"/>
        <w:rPr>
          <w:b/>
          <w:bCs/>
          <w:color w:val="FFFFFF" w:themeColor="background1"/>
          <w:sz w:val="32"/>
          <w:szCs w:val="32"/>
          <w:lang w:val="es-ES"/>
        </w:rPr>
      </w:pPr>
    </w:p>
    <w:p w14:paraId="358133FB" w14:textId="38B3ECB7" w:rsidR="00B73B4A" w:rsidRDefault="00B73B4A" w:rsidP="00B73B4A">
      <w:pPr>
        <w:pStyle w:val="Prrafodelista"/>
        <w:ind w:left="1440"/>
        <w:jc w:val="both"/>
        <w:rPr>
          <w:b/>
          <w:bCs/>
          <w:color w:val="FFFFFF" w:themeColor="background1"/>
          <w:sz w:val="32"/>
          <w:szCs w:val="32"/>
          <w:lang w:val="es-ES"/>
        </w:rPr>
      </w:pPr>
    </w:p>
    <w:p w14:paraId="698CFBB9" w14:textId="60A1E0D7" w:rsidR="00B73B4A" w:rsidRDefault="00B73B4A" w:rsidP="00B73B4A">
      <w:pPr>
        <w:pStyle w:val="Prrafodelista"/>
        <w:ind w:left="1440"/>
        <w:jc w:val="both"/>
        <w:rPr>
          <w:b/>
          <w:bCs/>
          <w:color w:val="FFFFFF" w:themeColor="background1"/>
          <w:sz w:val="32"/>
          <w:szCs w:val="32"/>
          <w:lang w:val="es-ES"/>
        </w:rPr>
      </w:pPr>
    </w:p>
    <w:p w14:paraId="3D3B82E1" w14:textId="2F18C55C" w:rsidR="00B73B4A" w:rsidRDefault="00B73B4A" w:rsidP="00B73B4A">
      <w:pPr>
        <w:pStyle w:val="Prrafodelista"/>
        <w:ind w:left="1440"/>
        <w:jc w:val="both"/>
        <w:rPr>
          <w:b/>
          <w:bCs/>
          <w:color w:val="FFFFFF" w:themeColor="background1"/>
          <w:sz w:val="32"/>
          <w:szCs w:val="32"/>
          <w:lang w:val="es-ES"/>
        </w:rPr>
      </w:pPr>
    </w:p>
    <w:p w14:paraId="6458292B" w14:textId="25305327" w:rsidR="00B73B4A" w:rsidRDefault="00B73B4A" w:rsidP="00B73B4A">
      <w:pPr>
        <w:pStyle w:val="Prrafodelista"/>
        <w:ind w:left="1440"/>
        <w:jc w:val="both"/>
        <w:rPr>
          <w:b/>
          <w:bCs/>
          <w:color w:val="FFFFFF" w:themeColor="background1"/>
          <w:sz w:val="32"/>
          <w:szCs w:val="32"/>
          <w:lang w:val="es-ES"/>
        </w:rPr>
      </w:pPr>
    </w:p>
    <w:p w14:paraId="49F2D4A9" w14:textId="03D53AE7" w:rsidR="00B73B4A" w:rsidRDefault="00B73B4A" w:rsidP="00B73B4A">
      <w:pPr>
        <w:pStyle w:val="Prrafodelista"/>
        <w:ind w:left="1440"/>
        <w:jc w:val="both"/>
        <w:rPr>
          <w:b/>
          <w:bCs/>
          <w:color w:val="FFFFFF" w:themeColor="background1"/>
          <w:sz w:val="32"/>
          <w:szCs w:val="32"/>
          <w:lang w:val="es-ES"/>
        </w:rPr>
      </w:pPr>
    </w:p>
    <w:p w14:paraId="4AE4DFC9" w14:textId="77777777" w:rsidR="00B73B4A" w:rsidRDefault="00B73B4A" w:rsidP="00B73B4A">
      <w:pPr>
        <w:pStyle w:val="Prrafodelista"/>
        <w:ind w:left="1440"/>
        <w:jc w:val="both"/>
      </w:pPr>
    </w:p>
    <w:p w14:paraId="26416BCA" w14:textId="6FCA9C8E" w:rsidR="00B73B4A" w:rsidRPr="00DC47B8" w:rsidRDefault="00B73B4A" w:rsidP="00B73B4A">
      <w:pPr>
        <w:pStyle w:val="Prrafodelista"/>
        <w:ind w:left="1440"/>
        <w:jc w:val="both"/>
        <w:rPr>
          <w:b/>
          <w:bCs/>
          <w:color w:val="FFFFFF" w:themeColor="background1"/>
          <w:sz w:val="32"/>
          <w:szCs w:val="32"/>
          <w:lang w:val="es-ES"/>
        </w:rPr>
      </w:pPr>
      <w:r>
        <w:drawing>
          <wp:anchor distT="0" distB="0" distL="114300" distR="114300" simplePos="0" relativeHeight="251680768" behindDoc="1" locked="0" layoutInCell="1" allowOverlap="1" wp14:anchorId="05B67BEF" wp14:editId="32C5E9C0">
            <wp:simplePos x="0" y="0"/>
            <wp:positionH relativeFrom="margin">
              <wp:align>left</wp:align>
            </wp:positionH>
            <wp:positionV relativeFrom="paragraph">
              <wp:posOffset>-1234440</wp:posOffset>
            </wp:positionV>
            <wp:extent cx="10144125" cy="12800828"/>
            <wp:effectExtent l="0" t="0" r="0" b="127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44125" cy="128008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0012C2" w14:textId="6DA54124" w:rsidR="00B73B4A" w:rsidRDefault="00B73B4A" w:rsidP="00B73B4A">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Menu</w:t>
      </w:r>
    </w:p>
    <w:p w14:paraId="77C0EC79" w14:textId="5CFC0B91" w:rsidR="00B73B4A" w:rsidRDefault="00B73B4A" w:rsidP="00B73B4A">
      <w:pPr>
        <w:jc w:val="both"/>
        <w:rPr>
          <w:b/>
          <w:bCs/>
          <w:color w:val="FFFFFF" w:themeColor="background1"/>
          <w:sz w:val="32"/>
          <w:szCs w:val="32"/>
          <w:lang w:val="es-ES"/>
        </w:rPr>
      </w:pPr>
    </w:p>
    <w:p w14:paraId="4C54B17C" w14:textId="6829CCE4" w:rsidR="00B73B4A" w:rsidRDefault="00B73B4A" w:rsidP="00B73B4A">
      <w:pPr>
        <w:jc w:val="both"/>
        <w:rPr>
          <w:b/>
          <w:bCs/>
          <w:color w:val="FFFFFF" w:themeColor="background1"/>
          <w:sz w:val="32"/>
          <w:szCs w:val="32"/>
          <w:lang w:val="es-ES"/>
        </w:rPr>
      </w:pPr>
    </w:p>
    <w:p w14:paraId="26A647C8" w14:textId="541C8E49" w:rsidR="00B73B4A" w:rsidRDefault="00B73B4A" w:rsidP="00B73B4A">
      <w:pPr>
        <w:jc w:val="both"/>
        <w:rPr>
          <w:b/>
          <w:bCs/>
          <w:color w:val="FFFFFF" w:themeColor="background1"/>
          <w:sz w:val="32"/>
          <w:szCs w:val="32"/>
          <w:lang w:val="es-ES"/>
        </w:rPr>
      </w:pPr>
    </w:p>
    <w:p w14:paraId="668B5D0F" w14:textId="0B7E00CA" w:rsidR="00B73B4A" w:rsidRDefault="00B73B4A" w:rsidP="00B73B4A">
      <w:pPr>
        <w:jc w:val="both"/>
        <w:rPr>
          <w:b/>
          <w:bCs/>
          <w:color w:val="FFFFFF" w:themeColor="background1"/>
          <w:sz w:val="32"/>
          <w:szCs w:val="32"/>
          <w:lang w:val="es-ES"/>
        </w:rPr>
      </w:pPr>
    </w:p>
    <w:p w14:paraId="7BF0EDEA" w14:textId="64E43479" w:rsidR="00B73B4A" w:rsidRDefault="00B73B4A" w:rsidP="00B73B4A">
      <w:pPr>
        <w:jc w:val="both"/>
        <w:rPr>
          <w:b/>
          <w:bCs/>
          <w:color w:val="FFFFFF" w:themeColor="background1"/>
          <w:sz w:val="32"/>
          <w:szCs w:val="32"/>
          <w:lang w:val="es-ES"/>
        </w:rPr>
      </w:pPr>
    </w:p>
    <w:p w14:paraId="21BDF993" w14:textId="101C3A4C" w:rsidR="00B73B4A" w:rsidRDefault="00B73B4A" w:rsidP="00B73B4A">
      <w:pPr>
        <w:jc w:val="both"/>
        <w:rPr>
          <w:b/>
          <w:bCs/>
          <w:color w:val="FFFFFF" w:themeColor="background1"/>
          <w:sz w:val="32"/>
          <w:szCs w:val="32"/>
          <w:lang w:val="es-ES"/>
        </w:rPr>
      </w:pPr>
    </w:p>
    <w:p w14:paraId="25F52A70" w14:textId="77777777" w:rsidR="00B73B4A" w:rsidRPr="00B73B4A" w:rsidRDefault="00B73B4A" w:rsidP="00B73B4A">
      <w:pPr>
        <w:jc w:val="both"/>
        <w:rPr>
          <w:b/>
          <w:bCs/>
          <w:color w:val="FFFFFF" w:themeColor="background1"/>
          <w:sz w:val="32"/>
          <w:szCs w:val="32"/>
          <w:lang w:val="es-ES"/>
        </w:rPr>
      </w:pPr>
    </w:p>
    <w:p w14:paraId="4EDC8959" w14:textId="4969C056" w:rsidR="00B73B4A" w:rsidRDefault="00B73B4A" w:rsidP="00B73B4A">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Credits</w:t>
      </w:r>
    </w:p>
    <w:p w14:paraId="79047F2D" w14:textId="3AE0D64A" w:rsidR="00B73B4A" w:rsidRDefault="00B73B4A" w:rsidP="00B73B4A">
      <w:pPr>
        <w:jc w:val="both"/>
        <w:rPr>
          <w:b/>
          <w:bCs/>
          <w:color w:val="FFFFFF" w:themeColor="background1"/>
          <w:sz w:val="32"/>
          <w:szCs w:val="32"/>
          <w:lang w:val="es-ES"/>
        </w:rPr>
      </w:pPr>
    </w:p>
    <w:p w14:paraId="5E89BB02" w14:textId="64D82BAB" w:rsidR="00B73B4A" w:rsidRDefault="00B73B4A" w:rsidP="00B73B4A">
      <w:pPr>
        <w:jc w:val="both"/>
        <w:rPr>
          <w:b/>
          <w:bCs/>
          <w:color w:val="FFFFFF" w:themeColor="background1"/>
          <w:sz w:val="32"/>
          <w:szCs w:val="32"/>
          <w:lang w:val="es-ES"/>
        </w:rPr>
      </w:pPr>
    </w:p>
    <w:p w14:paraId="54102732" w14:textId="0ABC8E78" w:rsidR="00B73B4A" w:rsidRDefault="00B73B4A" w:rsidP="00B73B4A">
      <w:pPr>
        <w:jc w:val="both"/>
        <w:rPr>
          <w:b/>
          <w:bCs/>
          <w:color w:val="FFFFFF" w:themeColor="background1"/>
          <w:sz w:val="32"/>
          <w:szCs w:val="32"/>
          <w:lang w:val="es-ES"/>
        </w:rPr>
      </w:pPr>
    </w:p>
    <w:p w14:paraId="7EB25B3F" w14:textId="1B636EEF" w:rsidR="00B73B4A" w:rsidRDefault="00B73B4A" w:rsidP="00B73B4A">
      <w:pPr>
        <w:jc w:val="both"/>
        <w:rPr>
          <w:b/>
          <w:bCs/>
          <w:color w:val="FFFFFF" w:themeColor="background1"/>
          <w:sz w:val="32"/>
          <w:szCs w:val="32"/>
          <w:lang w:val="es-ES"/>
        </w:rPr>
      </w:pPr>
    </w:p>
    <w:p w14:paraId="50A381CB" w14:textId="2BB720B7" w:rsidR="00B73B4A" w:rsidRDefault="00B73B4A" w:rsidP="00B73B4A">
      <w:pPr>
        <w:jc w:val="both"/>
        <w:rPr>
          <w:b/>
          <w:bCs/>
          <w:color w:val="FFFFFF" w:themeColor="background1"/>
          <w:sz w:val="32"/>
          <w:szCs w:val="32"/>
          <w:lang w:val="es-ES"/>
        </w:rPr>
      </w:pPr>
    </w:p>
    <w:p w14:paraId="2B6EC966" w14:textId="77777777" w:rsidR="00B73B4A" w:rsidRPr="00B73B4A" w:rsidRDefault="00B73B4A" w:rsidP="00B73B4A">
      <w:pPr>
        <w:jc w:val="both"/>
        <w:rPr>
          <w:b/>
          <w:bCs/>
          <w:color w:val="FFFFFF" w:themeColor="background1"/>
          <w:sz w:val="32"/>
          <w:szCs w:val="32"/>
          <w:lang w:val="es-ES"/>
        </w:rPr>
      </w:pPr>
    </w:p>
    <w:p w14:paraId="7D8DF23F" w14:textId="54311B61" w:rsidR="00B73B4A" w:rsidRDefault="00B73B4A" w:rsidP="00B73B4A">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Profile selection</w:t>
      </w:r>
    </w:p>
    <w:p w14:paraId="7AF44375" w14:textId="22CFFEC6" w:rsidR="00B73B4A" w:rsidRDefault="00B73B4A" w:rsidP="00B73B4A">
      <w:pPr>
        <w:jc w:val="both"/>
        <w:rPr>
          <w:b/>
          <w:bCs/>
          <w:color w:val="FFFFFF" w:themeColor="background1"/>
          <w:sz w:val="32"/>
          <w:szCs w:val="32"/>
          <w:lang w:val="es-ES"/>
        </w:rPr>
      </w:pPr>
    </w:p>
    <w:p w14:paraId="206DB106" w14:textId="2B2CE469" w:rsidR="00B73B4A" w:rsidRDefault="00B73B4A" w:rsidP="00B73B4A">
      <w:pPr>
        <w:jc w:val="both"/>
        <w:rPr>
          <w:b/>
          <w:bCs/>
          <w:color w:val="FFFFFF" w:themeColor="background1"/>
          <w:sz w:val="32"/>
          <w:szCs w:val="32"/>
          <w:lang w:val="es-ES"/>
        </w:rPr>
      </w:pPr>
    </w:p>
    <w:p w14:paraId="74435094" w14:textId="5577460F" w:rsidR="00B73B4A" w:rsidRDefault="00B73B4A" w:rsidP="00B73B4A">
      <w:pPr>
        <w:jc w:val="both"/>
        <w:rPr>
          <w:b/>
          <w:bCs/>
          <w:color w:val="FFFFFF" w:themeColor="background1"/>
          <w:sz w:val="32"/>
          <w:szCs w:val="32"/>
          <w:lang w:val="es-ES"/>
        </w:rPr>
      </w:pPr>
    </w:p>
    <w:p w14:paraId="5BC796DF" w14:textId="12F3D8A8" w:rsidR="00B73B4A" w:rsidRDefault="00B73B4A" w:rsidP="00B73B4A">
      <w:pPr>
        <w:jc w:val="both"/>
        <w:rPr>
          <w:b/>
          <w:bCs/>
          <w:color w:val="FFFFFF" w:themeColor="background1"/>
          <w:sz w:val="32"/>
          <w:szCs w:val="32"/>
          <w:lang w:val="es-ES"/>
        </w:rPr>
      </w:pPr>
    </w:p>
    <w:p w14:paraId="2FCB713C" w14:textId="2AC3DA39" w:rsidR="00B73B4A" w:rsidRDefault="00B73B4A" w:rsidP="00B73B4A">
      <w:pPr>
        <w:jc w:val="both"/>
        <w:rPr>
          <w:b/>
          <w:bCs/>
          <w:color w:val="FFFFFF" w:themeColor="background1"/>
          <w:sz w:val="32"/>
          <w:szCs w:val="32"/>
          <w:lang w:val="es-ES"/>
        </w:rPr>
      </w:pPr>
    </w:p>
    <w:p w14:paraId="369784DD" w14:textId="6DD0E90D" w:rsidR="00B73B4A" w:rsidRDefault="00B73B4A" w:rsidP="00B73B4A">
      <w:pPr>
        <w:jc w:val="both"/>
        <w:rPr>
          <w:b/>
          <w:bCs/>
          <w:color w:val="FFFFFF" w:themeColor="background1"/>
          <w:sz w:val="32"/>
          <w:szCs w:val="32"/>
          <w:lang w:val="es-ES"/>
        </w:rPr>
      </w:pPr>
    </w:p>
    <w:p w14:paraId="02897E9A" w14:textId="77777777" w:rsidR="00B73B4A" w:rsidRPr="00B73B4A" w:rsidRDefault="00B73B4A" w:rsidP="00B73B4A">
      <w:pPr>
        <w:jc w:val="both"/>
        <w:rPr>
          <w:b/>
          <w:bCs/>
          <w:color w:val="FFFFFF" w:themeColor="background1"/>
          <w:sz w:val="32"/>
          <w:szCs w:val="32"/>
          <w:lang w:val="es-ES"/>
        </w:rPr>
      </w:pPr>
    </w:p>
    <w:p w14:paraId="49934FB3" w14:textId="4969F7AA" w:rsidR="00B73B4A" w:rsidRDefault="00B73B4A" w:rsidP="00B73B4A">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Character selection</w:t>
      </w:r>
    </w:p>
    <w:p w14:paraId="014EFFD7" w14:textId="4EB98EBB" w:rsidR="00B73B4A" w:rsidRDefault="00B73B4A" w:rsidP="00B73B4A">
      <w:pPr>
        <w:pStyle w:val="Prrafodelista"/>
        <w:ind w:left="1440"/>
        <w:jc w:val="both"/>
        <w:rPr>
          <w:b/>
          <w:bCs/>
          <w:color w:val="FFFFFF" w:themeColor="background1"/>
          <w:sz w:val="32"/>
          <w:szCs w:val="32"/>
          <w:lang w:val="es-ES"/>
        </w:rPr>
      </w:pPr>
    </w:p>
    <w:p w14:paraId="3FA57B8B" w14:textId="4A81601B" w:rsidR="00B73B4A" w:rsidRDefault="00B73B4A" w:rsidP="00B73B4A">
      <w:pPr>
        <w:pStyle w:val="Prrafodelista"/>
        <w:ind w:left="1440"/>
        <w:jc w:val="both"/>
        <w:rPr>
          <w:b/>
          <w:bCs/>
          <w:color w:val="FFFFFF" w:themeColor="background1"/>
          <w:sz w:val="32"/>
          <w:szCs w:val="32"/>
          <w:lang w:val="es-ES"/>
        </w:rPr>
      </w:pPr>
    </w:p>
    <w:p w14:paraId="6050D921" w14:textId="18A6A15B" w:rsidR="00B73B4A" w:rsidRDefault="00B73B4A" w:rsidP="00B73B4A">
      <w:pPr>
        <w:pStyle w:val="Prrafodelista"/>
        <w:ind w:left="1440"/>
        <w:jc w:val="both"/>
        <w:rPr>
          <w:b/>
          <w:bCs/>
          <w:color w:val="FFFFFF" w:themeColor="background1"/>
          <w:sz w:val="32"/>
          <w:szCs w:val="32"/>
          <w:lang w:val="es-ES"/>
        </w:rPr>
      </w:pPr>
    </w:p>
    <w:p w14:paraId="4B88D5C8" w14:textId="5B7E3C8F" w:rsidR="00B73B4A" w:rsidRDefault="00B73B4A" w:rsidP="00B73B4A">
      <w:pPr>
        <w:pStyle w:val="Prrafodelista"/>
        <w:ind w:left="1440"/>
        <w:jc w:val="both"/>
        <w:rPr>
          <w:b/>
          <w:bCs/>
          <w:color w:val="FFFFFF" w:themeColor="background1"/>
          <w:sz w:val="32"/>
          <w:szCs w:val="32"/>
          <w:lang w:val="es-ES"/>
        </w:rPr>
      </w:pPr>
    </w:p>
    <w:p w14:paraId="14E6312A" w14:textId="5DF8CB5B" w:rsidR="00B73B4A" w:rsidRDefault="00B73B4A" w:rsidP="00B73B4A">
      <w:pPr>
        <w:pStyle w:val="Prrafodelista"/>
        <w:ind w:left="1440"/>
        <w:jc w:val="both"/>
        <w:rPr>
          <w:b/>
          <w:bCs/>
          <w:color w:val="FFFFFF" w:themeColor="background1"/>
          <w:sz w:val="32"/>
          <w:szCs w:val="32"/>
          <w:lang w:val="es-ES"/>
        </w:rPr>
      </w:pPr>
    </w:p>
    <w:p w14:paraId="2C9E5D9E" w14:textId="527A3E07" w:rsidR="00B73B4A" w:rsidRDefault="00B73B4A" w:rsidP="00B73B4A">
      <w:pPr>
        <w:pStyle w:val="Prrafodelista"/>
        <w:ind w:left="1440"/>
        <w:jc w:val="both"/>
        <w:rPr>
          <w:b/>
          <w:bCs/>
          <w:color w:val="FFFFFF" w:themeColor="background1"/>
          <w:sz w:val="32"/>
          <w:szCs w:val="32"/>
          <w:lang w:val="es-ES"/>
        </w:rPr>
      </w:pPr>
    </w:p>
    <w:p w14:paraId="36AA8542" w14:textId="46C71256" w:rsidR="00B73B4A" w:rsidRDefault="00B73B4A" w:rsidP="00B73B4A">
      <w:pPr>
        <w:pStyle w:val="Prrafodelista"/>
        <w:ind w:left="1440"/>
        <w:jc w:val="both"/>
        <w:rPr>
          <w:b/>
          <w:bCs/>
          <w:color w:val="FFFFFF" w:themeColor="background1"/>
          <w:sz w:val="32"/>
          <w:szCs w:val="32"/>
          <w:lang w:val="es-ES"/>
        </w:rPr>
      </w:pPr>
    </w:p>
    <w:p w14:paraId="5E175385" w14:textId="3FEBECD5" w:rsidR="00B73B4A" w:rsidRDefault="00B73B4A" w:rsidP="00B73B4A">
      <w:pPr>
        <w:pStyle w:val="Prrafodelista"/>
        <w:ind w:left="1440"/>
        <w:jc w:val="both"/>
        <w:rPr>
          <w:b/>
          <w:bCs/>
          <w:color w:val="FFFFFF" w:themeColor="background1"/>
          <w:sz w:val="32"/>
          <w:szCs w:val="32"/>
          <w:lang w:val="es-ES"/>
        </w:rPr>
      </w:pPr>
    </w:p>
    <w:p w14:paraId="58E98736" w14:textId="11F508AC" w:rsidR="00B73B4A" w:rsidRDefault="00B73B4A" w:rsidP="00B73B4A">
      <w:pPr>
        <w:pStyle w:val="Prrafodelista"/>
        <w:ind w:left="1440"/>
        <w:jc w:val="both"/>
        <w:rPr>
          <w:b/>
          <w:bCs/>
          <w:color w:val="FFFFFF" w:themeColor="background1"/>
          <w:sz w:val="32"/>
          <w:szCs w:val="32"/>
          <w:lang w:val="es-ES"/>
        </w:rPr>
      </w:pPr>
    </w:p>
    <w:p w14:paraId="005A711A" w14:textId="28B191EB" w:rsidR="00B73B4A" w:rsidRDefault="00B73B4A" w:rsidP="00B73B4A">
      <w:pPr>
        <w:pStyle w:val="Prrafodelista"/>
        <w:ind w:left="1440"/>
        <w:jc w:val="both"/>
        <w:rPr>
          <w:b/>
          <w:bCs/>
          <w:color w:val="FFFFFF" w:themeColor="background1"/>
          <w:sz w:val="32"/>
          <w:szCs w:val="32"/>
          <w:lang w:val="es-ES"/>
        </w:rPr>
      </w:pPr>
    </w:p>
    <w:p w14:paraId="420EC2DB" w14:textId="77777777" w:rsidR="00B73B4A" w:rsidRPr="00B73B4A" w:rsidRDefault="00B73B4A" w:rsidP="00B73B4A">
      <w:pPr>
        <w:jc w:val="both"/>
        <w:rPr>
          <w:b/>
          <w:bCs/>
          <w:color w:val="FFFFFF" w:themeColor="background1"/>
          <w:sz w:val="32"/>
          <w:szCs w:val="32"/>
          <w:lang w:val="es-ES"/>
        </w:rPr>
      </w:pPr>
    </w:p>
    <w:p w14:paraId="2625033E" w14:textId="77777777" w:rsidR="00B73B4A" w:rsidRPr="00B73B4A" w:rsidRDefault="00B73B4A" w:rsidP="00B73B4A">
      <w:pPr>
        <w:pStyle w:val="Prrafodelista"/>
        <w:ind w:left="1440"/>
        <w:jc w:val="both"/>
        <w:rPr>
          <w:b/>
          <w:bCs/>
          <w:color w:val="FFFFFF" w:themeColor="background1"/>
          <w:sz w:val="32"/>
          <w:szCs w:val="32"/>
          <w:lang w:val="es-ES"/>
        </w:rPr>
      </w:pPr>
    </w:p>
    <w:p w14:paraId="336566C3" w14:textId="687330D3" w:rsidR="00B73B4A" w:rsidRDefault="00B73B4A" w:rsidP="00B73B4A">
      <w:pPr>
        <w:pStyle w:val="Prrafodelista"/>
        <w:numPr>
          <w:ilvl w:val="1"/>
          <w:numId w:val="2"/>
        </w:numPr>
        <w:jc w:val="both"/>
        <w:rPr>
          <w:b/>
          <w:bCs/>
          <w:color w:val="FFFFFF" w:themeColor="background1"/>
          <w:sz w:val="32"/>
          <w:szCs w:val="32"/>
          <w:lang w:val="es-ES"/>
        </w:rPr>
      </w:pPr>
      <w:r>
        <w:drawing>
          <wp:anchor distT="0" distB="0" distL="114300" distR="114300" simplePos="0" relativeHeight="251682816" behindDoc="1" locked="0" layoutInCell="1" allowOverlap="1" wp14:anchorId="0E54376B" wp14:editId="1E9C5054">
            <wp:simplePos x="0" y="0"/>
            <wp:positionH relativeFrom="column">
              <wp:posOffset>0</wp:posOffset>
            </wp:positionH>
            <wp:positionV relativeFrom="paragraph">
              <wp:posOffset>-1092926</wp:posOffset>
            </wp:positionV>
            <wp:extent cx="10144125" cy="14303057"/>
            <wp:effectExtent l="0" t="0" r="0" b="381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46540" cy="14306462"/>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47B8">
        <w:rPr>
          <w:b/>
          <w:bCs/>
          <w:color w:val="FFFFFF" w:themeColor="background1"/>
          <w:sz w:val="32"/>
          <w:szCs w:val="32"/>
          <w:lang w:val="es-ES"/>
        </w:rPr>
        <w:t>Difficulty selection</w:t>
      </w:r>
    </w:p>
    <w:p w14:paraId="5BF94628" w14:textId="4BE2E493" w:rsidR="00B73B4A" w:rsidRDefault="00B73B4A" w:rsidP="00B73B4A">
      <w:pPr>
        <w:pStyle w:val="Prrafodelista"/>
        <w:jc w:val="both"/>
        <w:rPr>
          <w:b/>
          <w:bCs/>
          <w:color w:val="FFFFFF" w:themeColor="background1"/>
          <w:sz w:val="32"/>
          <w:szCs w:val="32"/>
          <w:lang w:val="es-ES"/>
        </w:rPr>
      </w:pPr>
    </w:p>
    <w:p w14:paraId="363B7E41" w14:textId="23675237" w:rsidR="00B73B4A" w:rsidRDefault="00B73B4A" w:rsidP="00B73B4A">
      <w:pPr>
        <w:pStyle w:val="Prrafodelista"/>
        <w:jc w:val="both"/>
        <w:rPr>
          <w:b/>
          <w:bCs/>
          <w:color w:val="FFFFFF" w:themeColor="background1"/>
          <w:sz w:val="32"/>
          <w:szCs w:val="32"/>
          <w:lang w:val="es-ES"/>
        </w:rPr>
      </w:pPr>
    </w:p>
    <w:p w14:paraId="4DC9D036" w14:textId="460A71E9" w:rsidR="00B73B4A" w:rsidRDefault="00B73B4A" w:rsidP="00B73B4A">
      <w:pPr>
        <w:pStyle w:val="Prrafodelista"/>
        <w:jc w:val="both"/>
        <w:rPr>
          <w:b/>
          <w:bCs/>
          <w:color w:val="FFFFFF" w:themeColor="background1"/>
          <w:sz w:val="32"/>
          <w:szCs w:val="32"/>
          <w:lang w:val="es-ES"/>
        </w:rPr>
      </w:pPr>
    </w:p>
    <w:p w14:paraId="5019B073" w14:textId="0493150E" w:rsidR="00B73B4A" w:rsidRDefault="00B73B4A" w:rsidP="00B73B4A">
      <w:pPr>
        <w:pStyle w:val="Prrafodelista"/>
        <w:jc w:val="both"/>
        <w:rPr>
          <w:b/>
          <w:bCs/>
          <w:color w:val="FFFFFF" w:themeColor="background1"/>
          <w:sz w:val="32"/>
          <w:szCs w:val="32"/>
          <w:lang w:val="es-ES"/>
        </w:rPr>
      </w:pPr>
    </w:p>
    <w:p w14:paraId="199B756F" w14:textId="7BF4D167" w:rsidR="00B73B4A" w:rsidRDefault="00B73B4A" w:rsidP="00B73B4A">
      <w:pPr>
        <w:pStyle w:val="Prrafodelista"/>
        <w:jc w:val="both"/>
        <w:rPr>
          <w:b/>
          <w:bCs/>
          <w:color w:val="FFFFFF" w:themeColor="background1"/>
          <w:sz w:val="32"/>
          <w:szCs w:val="32"/>
          <w:lang w:val="es-ES"/>
        </w:rPr>
      </w:pPr>
    </w:p>
    <w:p w14:paraId="7A125174" w14:textId="52BF347D" w:rsidR="00B73B4A" w:rsidRDefault="00B73B4A" w:rsidP="00B73B4A">
      <w:pPr>
        <w:pStyle w:val="Prrafodelista"/>
        <w:jc w:val="both"/>
        <w:rPr>
          <w:b/>
          <w:bCs/>
          <w:color w:val="FFFFFF" w:themeColor="background1"/>
          <w:sz w:val="32"/>
          <w:szCs w:val="32"/>
          <w:lang w:val="es-ES"/>
        </w:rPr>
      </w:pPr>
    </w:p>
    <w:p w14:paraId="434BC6D2" w14:textId="4E5B44A8" w:rsidR="00B73B4A" w:rsidRDefault="00B73B4A" w:rsidP="00B73B4A">
      <w:pPr>
        <w:pStyle w:val="Prrafodelista"/>
        <w:jc w:val="both"/>
        <w:rPr>
          <w:b/>
          <w:bCs/>
          <w:color w:val="FFFFFF" w:themeColor="background1"/>
          <w:sz w:val="32"/>
          <w:szCs w:val="32"/>
          <w:lang w:val="es-ES"/>
        </w:rPr>
      </w:pPr>
    </w:p>
    <w:p w14:paraId="113795D3" w14:textId="1C7B8616" w:rsidR="00B73B4A" w:rsidRDefault="00B73B4A" w:rsidP="00B73B4A">
      <w:pPr>
        <w:pStyle w:val="Prrafodelista"/>
        <w:jc w:val="both"/>
        <w:rPr>
          <w:b/>
          <w:bCs/>
          <w:color w:val="FFFFFF" w:themeColor="background1"/>
          <w:sz w:val="32"/>
          <w:szCs w:val="32"/>
          <w:lang w:val="es-ES"/>
        </w:rPr>
      </w:pPr>
    </w:p>
    <w:p w14:paraId="49D3C9F1" w14:textId="5CF6F51F" w:rsidR="00B73B4A" w:rsidRDefault="00B73B4A" w:rsidP="00B73B4A">
      <w:pPr>
        <w:pStyle w:val="Prrafodelista"/>
        <w:jc w:val="both"/>
        <w:rPr>
          <w:b/>
          <w:bCs/>
          <w:color w:val="FFFFFF" w:themeColor="background1"/>
          <w:sz w:val="32"/>
          <w:szCs w:val="32"/>
          <w:lang w:val="es-ES"/>
        </w:rPr>
      </w:pPr>
    </w:p>
    <w:p w14:paraId="0926868C" w14:textId="77777777" w:rsidR="00B73B4A" w:rsidRPr="00DC47B8" w:rsidRDefault="00B73B4A" w:rsidP="00B73B4A">
      <w:pPr>
        <w:pStyle w:val="Prrafodelista"/>
        <w:jc w:val="both"/>
        <w:rPr>
          <w:b/>
          <w:bCs/>
          <w:color w:val="FFFFFF" w:themeColor="background1"/>
          <w:sz w:val="32"/>
          <w:szCs w:val="32"/>
          <w:lang w:val="es-ES"/>
        </w:rPr>
      </w:pPr>
    </w:p>
    <w:p w14:paraId="54240D6C" w14:textId="1CD21D6B" w:rsidR="00B73B4A" w:rsidRDefault="00B73B4A" w:rsidP="00B73B4A">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Punctuation</w:t>
      </w:r>
    </w:p>
    <w:p w14:paraId="43BF41AD" w14:textId="77777777" w:rsidR="00522F2B" w:rsidRPr="00455C14" w:rsidRDefault="00522F2B" w:rsidP="00455C14">
      <w:pPr>
        <w:pStyle w:val="Prrafodelista"/>
        <w:ind w:left="1440" w:right="1134"/>
        <w:jc w:val="both"/>
        <w:rPr>
          <w:color w:val="FFFFFF" w:themeColor="background1"/>
          <w:lang w:val="es-ES"/>
        </w:rPr>
      </w:pPr>
    </w:p>
    <w:p w14:paraId="6987F763" w14:textId="1C21701D" w:rsidR="00522F2B" w:rsidRPr="00455C14" w:rsidRDefault="00522F2B" w:rsidP="00455C14">
      <w:pPr>
        <w:pStyle w:val="Prrafodelista"/>
        <w:ind w:left="1440" w:right="1134"/>
        <w:jc w:val="both"/>
        <w:rPr>
          <w:color w:val="FFFFFF" w:themeColor="background1"/>
        </w:rPr>
      </w:pPr>
      <w:r w:rsidRPr="00455C14">
        <w:rPr>
          <w:color w:val="FFFFFF" w:themeColor="background1"/>
        </w:rPr>
        <w:t>The punctuation of the game is located above the screen in a fire extinguisher icon.</w:t>
      </w:r>
    </w:p>
    <w:p w14:paraId="49D6C467" w14:textId="39FA4A66" w:rsidR="00522F2B" w:rsidRPr="00455C14" w:rsidRDefault="00522F2B" w:rsidP="00455C14">
      <w:pPr>
        <w:pStyle w:val="Prrafodelista"/>
        <w:ind w:left="1440" w:right="1134"/>
        <w:jc w:val="both"/>
        <w:rPr>
          <w:color w:val="FFFFFF" w:themeColor="background1"/>
        </w:rPr>
      </w:pPr>
      <w:r w:rsidRPr="00455C14">
        <w:rPr>
          <w:color w:val="FFFFFF" w:themeColor="background1"/>
        </w:rPr>
        <w:t>You can see the punctuation in every moment of the screen. The punctuation increases as long as you are not defeated by the level. If you dodge some obstacles you also might get extra punctuation</w:t>
      </w:r>
    </w:p>
    <w:p w14:paraId="12AFE5E3" w14:textId="0112FD8D" w:rsidR="00B73B4A" w:rsidRPr="00522F2B" w:rsidRDefault="00B73B4A" w:rsidP="00B73B4A">
      <w:pPr>
        <w:pStyle w:val="Prrafodelista"/>
        <w:ind w:left="1440"/>
        <w:jc w:val="both"/>
        <w:rPr>
          <w:b/>
          <w:bCs/>
          <w:color w:val="FFFFFF" w:themeColor="background1"/>
          <w:sz w:val="32"/>
          <w:szCs w:val="32"/>
        </w:rPr>
      </w:pPr>
    </w:p>
    <w:p w14:paraId="5095B3A8" w14:textId="0B3E62B2" w:rsidR="00B73B4A" w:rsidRPr="00522F2B" w:rsidRDefault="00B73B4A" w:rsidP="00B73B4A">
      <w:pPr>
        <w:pStyle w:val="Prrafodelista"/>
        <w:ind w:left="1440"/>
        <w:jc w:val="both"/>
        <w:rPr>
          <w:b/>
          <w:bCs/>
          <w:color w:val="FFFFFF" w:themeColor="background1"/>
          <w:sz w:val="32"/>
          <w:szCs w:val="32"/>
        </w:rPr>
      </w:pPr>
    </w:p>
    <w:p w14:paraId="77254387" w14:textId="6B9C9923" w:rsidR="00B73B4A" w:rsidRPr="00522F2B" w:rsidRDefault="00B73B4A" w:rsidP="00B73B4A">
      <w:pPr>
        <w:pStyle w:val="Prrafodelista"/>
        <w:ind w:left="1440"/>
        <w:jc w:val="both"/>
        <w:rPr>
          <w:b/>
          <w:bCs/>
          <w:color w:val="FFFFFF" w:themeColor="background1"/>
          <w:sz w:val="32"/>
          <w:szCs w:val="32"/>
        </w:rPr>
      </w:pPr>
    </w:p>
    <w:p w14:paraId="71ABC0BC" w14:textId="5EA690EB" w:rsidR="00B73B4A" w:rsidRPr="00522F2B" w:rsidRDefault="00B73B4A" w:rsidP="00B73B4A">
      <w:pPr>
        <w:pStyle w:val="Prrafodelista"/>
        <w:ind w:left="1440"/>
        <w:jc w:val="both"/>
        <w:rPr>
          <w:b/>
          <w:bCs/>
          <w:color w:val="FFFFFF" w:themeColor="background1"/>
          <w:sz w:val="32"/>
          <w:szCs w:val="32"/>
        </w:rPr>
      </w:pPr>
    </w:p>
    <w:p w14:paraId="5E206B52" w14:textId="1CC20D0C" w:rsidR="00B73B4A" w:rsidRPr="00522F2B" w:rsidRDefault="00B73B4A" w:rsidP="00B73B4A">
      <w:pPr>
        <w:pStyle w:val="Prrafodelista"/>
        <w:ind w:left="1440"/>
        <w:jc w:val="both"/>
        <w:rPr>
          <w:b/>
          <w:bCs/>
          <w:color w:val="FFFFFF" w:themeColor="background1"/>
          <w:sz w:val="32"/>
          <w:szCs w:val="32"/>
        </w:rPr>
      </w:pPr>
    </w:p>
    <w:p w14:paraId="5B7B3A2F" w14:textId="2173F917" w:rsidR="00B73B4A" w:rsidRPr="00522F2B" w:rsidRDefault="00B73B4A" w:rsidP="00B73B4A">
      <w:pPr>
        <w:pStyle w:val="Prrafodelista"/>
        <w:ind w:left="1440"/>
        <w:jc w:val="both"/>
        <w:rPr>
          <w:b/>
          <w:bCs/>
          <w:color w:val="FFFFFF" w:themeColor="background1"/>
          <w:sz w:val="32"/>
          <w:szCs w:val="32"/>
        </w:rPr>
      </w:pPr>
    </w:p>
    <w:p w14:paraId="79279CED" w14:textId="7FBC2B6D" w:rsidR="00B73B4A" w:rsidRPr="00522F2B" w:rsidRDefault="00B73B4A" w:rsidP="00B73B4A">
      <w:pPr>
        <w:pStyle w:val="Prrafodelista"/>
        <w:ind w:left="1440"/>
        <w:jc w:val="both"/>
        <w:rPr>
          <w:b/>
          <w:bCs/>
          <w:color w:val="FFFFFF" w:themeColor="background1"/>
          <w:sz w:val="32"/>
          <w:szCs w:val="32"/>
        </w:rPr>
      </w:pPr>
    </w:p>
    <w:p w14:paraId="70DAF433" w14:textId="1D01039C" w:rsidR="00B73B4A" w:rsidRPr="00522F2B" w:rsidRDefault="00B73B4A" w:rsidP="00B73B4A">
      <w:pPr>
        <w:pStyle w:val="Prrafodelista"/>
        <w:ind w:left="1440"/>
        <w:jc w:val="both"/>
        <w:rPr>
          <w:b/>
          <w:bCs/>
          <w:color w:val="FFFFFF" w:themeColor="background1"/>
          <w:sz w:val="32"/>
          <w:szCs w:val="32"/>
        </w:rPr>
      </w:pPr>
    </w:p>
    <w:p w14:paraId="4C3CABA7" w14:textId="4E91F3BE" w:rsidR="00B73B4A" w:rsidRPr="00522F2B" w:rsidRDefault="00B73B4A" w:rsidP="00B73B4A">
      <w:pPr>
        <w:pStyle w:val="Prrafodelista"/>
        <w:ind w:left="1440"/>
        <w:jc w:val="both"/>
        <w:rPr>
          <w:b/>
          <w:bCs/>
          <w:color w:val="FFFFFF" w:themeColor="background1"/>
          <w:sz w:val="32"/>
          <w:szCs w:val="32"/>
        </w:rPr>
      </w:pPr>
    </w:p>
    <w:p w14:paraId="5040A434" w14:textId="5AE8331C" w:rsidR="00B73B4A" w:rsidRPr="00522F2B" w:rsidRDefault="00B73B4A" w:rsidP="00B73B4A">
      <w:pPr>
        <w:pStyle w:val="Prrafodelista"/>
        <w:ind w:left="1440"/>
        <w:jc w:val="both"/>
        <w:rPr>
          <w:b/>
          <w:bCs/>
          <w:color w:val="FFFFFF" w:themeColor="background1"/>
          <w:sz w:val="32"/>
          <w:szCs w:val="32"/>
        </w:rPr>
      </w:pPr>
    </w:p>
    <w:p w14:paraId="18FD994F" w14:textId="587AE2F1" w:rsidR="00B73B4A" w:rsidRPr="00522F2B" w:rsidRDefault="00B73B4A" w:rsidP="00B73B4A">
      <w:pPr>
        <w:pStyle w:val="Prrafodelista"/>
        <w:ind w:left="1440"/>
        <w:jc w:val="both"/>
        <w:rPr>
          <w:b/>
          <w:bCs/>
          <w:color w:val="FFFFFF" w:themeColor="background1"/>
          <w:sz w:val="32"/>
          <w:szCs w:val="32"/>
        </w:rPr>
      </w:pPr>
    </w:p>
    <w:p w14:paraId="17CDF00C" w14:textId="77777777" w:rsidR="00B73B4A" w:rsidRPr="00522F2B" w:rsidRDefault="00B73B4A" w:rsidP="00B73B4A">
      <w:pPr>
        <w:pStyle w:val="Prrafodelista"/>
        <w:ind w:left="1440"/>
        <w:jc w:val="both"/>
        <w:rPr>
          <w:b/>
          <w:bCs/>
          <w:color w:val="FFFFFF" w:themeColor="background1"/>
          <w:sz w:val="32"/>
          <w:szCs w:val="32"/>
        </w:rPr>
      </w:pPr>
    </w:p>
    <w:p w14:paraId="0623C620" w14:textId="09E1799C" w:rsidR="00B73B4A" w:rsidRDefault="00B73B4A" w:rsidP="00B73B4A">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Level end</w:t>
      </w:r>
    </w:p>
    <w:p w14:paraId="2A02FB10" w14:textId="77777777" w:rsidR="00455C14" w:rsidRDefault="00455C14" w:rsidP="00455C14">
      <w:pPr>
        <w:pStyle w:val="Prrafodelista"/>
        <w:ind w:left="1440"/>
        <w:jc w:val="both"/>
        <w:rPr>
          <w:b/>
          <w:bCs/>
          <w:color w:val="FFFFFF" w:themeColor="background1"/>
          <w:sz w:val="32"/>
          <w:szCs w:val="32"/>
          <w:lang w:val="es-ES"/>
        </w:rPr>
      </w:pPr>
    </w:p>
    <w:p w14:paraId="02F996F6" w14:textId="655F4E45" w:rsidR="00455C14" w:rsidRPr="00455C14" w:rsidRDefault="00455C14" w:rsidP="00455C14">
      <w:pPr>
        <w:pStyle w:val="Prrafodelista"/>
        <w:ind w:left="1440" w:right="1134"/>
        <w:jc w:val="both"/>
        <w:rPr>
          <w:color w:val="FFFFFF" w:themeColor="background1"/>
        </w:rPr>
      </w:pPr>
      <w:r w:rsidRPr="00455C14">
        <w:rPr>
          <w:color w:val="FFFFFF" w:themeColor="background1"/>
        </w:rPr>
        <w:t>The level ends when you reach the emergency exit of the floor of the university. When you reach that point you might see your final punctuation and a funny easter egg depending on you punctuation.</w:t>
      </w:r>
    </w:p>
    <w:p w14:paraId="3CA7C8C5" w14:textId="1D12A06F" w:rsidR="00B73B4A" w:rsidRPr="00455C14" w:rsidRDefault="00B73B4A" w:rsidP="00B73B4A">
      <w:pPr>
        <w:jc w:val="both"/>
        <w:rPr>
          <w:b/>
          <w:bCs/>
          <w:color w:val="FFFFFF" w:themeColor="background1"/>
          <w:sz w:val="32"/>
          <w:szCs w:val="32"/>
        </w:rPr>
      </w:pPr>
    </w:p>
    <w:p w14:paraId="6EA190EC" w14:textId="6F72E59D" w:rsidR="00B73B4A" w:rsidRPr="00455C14" w:rsidRDefault="00B73B4A" w:rsidP="00B73B4A">
      <w:pPr>
        <w:jc w:val="both"/>
        <w:rPr>
          <w:b/>
          <w:bCs/>
          <w:color w:val="FFFFFF" w:themeColor="background1"/>
          <w:sz w:val="32"/>
          <w:szCs w:val="32"/>
        </w:rPr>
      </w:pPr>
    </w:p>
    <w:p w14:paraId="3B172040" w14:textId="013D1A02" w:rsidR="00B73B4A" w:rsidRPr="00455C14" w:rsidRDefault="00B73B4A" w:rsidP="00B73B4A">
      <w:pPr>
        <w:jc w:val="both"/>
        <w:rPr>
          <w:b/>
          <w:bCs/>
          <w:color w:val="FFFFFF" w:themeColor="background1"/>
          <w:sz w:val="32"/>
          <w:szCs w:val="32"/>
        </w:rPr>
      </w:pPr>
    </w:p>
    <w:p w14:paraId="201B81A4" w14:textId="77777777" w:rsidR="00B73B4A" w:rsidRPr="00455C14" w:rsidRDefault="00B73B4A" w:rsidP="00B73B4A">
      <w:pPr>
        <w:jc w:val="both"/>
        <w:rPr>
          <w:b/>
          <w:bCs/>
          <w:color w:val="FFFFFF" w:themeColor="background1"/>
          <w:sz w:val="32"/>
          <w:szCs w:val="32"/>
        </w:rPr>
      </w:pPr>
    </w:p>
    <w:p w14:paraId="64263424" w14:textId="28AB36ED" w:rsidR="00B73B4A" w:rsidRPr="00455C14" w:rsidRDefault="00B73B4A" w:rsidP="00B73B4A">
      <w:pPr>
        <w:pStyle w:val="Prrafodelista"/>
        <w:ind w:left="1440"/>
        <w:jc w:val="both"/>
        <w:rPr>
          <w:b/>
          <w:bCs/>
          <w:color w:val="FFFFFF" w:themeColor="background1"/>
          <w:sz w:val="32"/>
          <w:szCs w:val="32"/>
        </w:rPr>
      </w:pPr>
    </w:p>
    <w:p w14:paraId="25745D98" w14:textId="776CA478" w:rsidR="00B73B4A" w:rsidRPr="00455C14" w:rsidRDefault="00B73B4A" w:rsidP="00455C14">
      <w:pPr>
        <w:jc w:val="both"/>
        <w:rPr>
          <w:b/>
          <w:bCs/>
          <w:color w:val="FFFFFF" w:themeColor="background1"/>
          <w:sz w:val="32"/>
          <w:szCs w:val="32"/>
        </w:rPr>
      </w:pPr>
    </w:p>
    <w:p w14:paraId="7C374AE2" w14:textId="1DEE76EC" w:rsidR="00B73B4A" w:rsidRPr="00B73B4A" w:rsidRDefault="00B73B4A" w:rsidP="00B73B4A">
      <w:pPr>
        <w:pStyle w:val="Prrafodelista"/>
        <w:numPr>
          <w:ilvl w:val="0"/>
          <w:numId w:val="2"/>
        </w:numPr>
        <w:jc w:val="center"/>
        <w:rPr>
          <w:b/>
          <w:bCs/>
          <w:color w:val="FFFFFF" w:themeColor="background1"/>
          <w:sz w:val="52"/>
          <w:szCs w:val="52"/>
          <w:lang w:val="es-ES"/>
        </w:rPr>
      </w:pPr>
      <w:r w:rsidRPr="00B73B4A">
        <w:rPr>
          <w:sz w:val="32"/>
          <w:szCs w:val="32"/>
        </w:rPr>
        <w:lastRenderedPageBreak/>
        <w:drawing>
          <wp:anchor distT="0" distB="0" distL="114300" distR="114300" simplePos="0" relativeHeight="251684864" behindDoc="1" locked="0" layoutInCell="1" allowOverlap="1" wp14:anchorId="26195A63" wp14:editId="17DB42DA">
            <wp:simplePos x="0" y="0"/>
            <wp:positionH relativeFrom="margin">
              <wp:posOffset>-244698</wp:posOffset>
            </wp:positionH>
            <wp:positionV relativeFrom="paragraph">
              <wp:posOffset>-552825</wp:posOffset>
            </wp:positionV>
            <wp:extent cx="7969774" cy="17272635"/>
            <wp:effectExtent l="0" t="0" r="0" b="571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69774" cy="17272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3B4A">
        <w:rPr>
          <w:b/>
          <w:bCs/>
          <w:color w:val="FFFFFF" w:themeColor="background1"/>
          <w:sz w:val="52"/>
          <w:szCs w:val="52"/>
          <w:lang w:val="es-ES"/>
        </w:rPr>
        <w:t>Art</w:t>
      </w:r>
    </w:p>
    <w:p w14:paraId="452751BB" w14:textId="10775BFC" w:rsidR="00B73B4A" w:rsidRDefault="00B73B4A" w:rsidP="00B73B4A">
      <w:pPr>
        <w:pStyle w:val="Prrafodelista"/>
        <w:jc w:val="both"/>
        <w:rPr>
          <w:b/>
          <w:bCs/>
          <w:color w:val="FFFFFF" w:themeColor="background1"/>
          <w:sz w:val="32"/>
          <w:szCs w:val="32"/>
          <w:lang w:val="es-ES"/>
        </w:rPr>
      </w:pPr>
    </w:p>
    <w:p w14:paraId="4E109F59" w14:textId="6EBDFA23" w:rsidR="00B73B4A" w:rsidRDefault="00B73B4A" w:rsidP="00B73B4A">
      <w:pPr>
        <w:pStyle w:val="Prrafodelista"/>
        <w:jc w:val="both"/>
        <w:rPr>
          <w:b/>
          <w:bCs/>
          <w:color w:val="FFFFFF" w:themeColor="background1"/>
          <w:sz w:val="32"/>
          <w:szCs w:val="32"/>
          <w:lang w:val="es-ES"/>
        </w:rPr>
      </w:pPr>
    </w:p>
    <w:p w14:paraId="093204A2" w14:textId="04A7548C" w:rsidR="00B73B4A" w:rsidRDefault="00B73B4A" w:rsidP="00B73B4A">
      <w:pPr>
        <w:pStyle w:val="Prrafodelista"/>
        <w:jc w:val="both"/>
        <w:rPr>
          <w:b/>
          <w:bCs/>
          <w:color w:val="FFFFFF" w:themeColor="background1"/>
          <w:sz w:val="32"/>
          <w:szCs w:val="32"/>
          <w:lang w:val="es-ES"/>
        </w:rPr>
      </w:pPr>
    </w:p>
    <w:p w14:paraId="15DD5E31" w14:textId="77777777" w:rsidR="00B73B4A" w:rsidRPr="00DC47B8" w:rsidRDefault="00B73B4A" w:rsidP="00B73B4A">
      <w:pPr>
        <w:pStyle w:val="Prrafodelista"/>
        <w:jc w:val="both"/>
        <w:rPr>
          <w:b/>
          <w:bCs/>
          <w:color w:val="FFFFFF" w:themeColor="background1"/>
          <w:sz w:val="32"/>
          <w:szCs w:val="32"/>
          <w:lang w:val="es-ES"/>
        </w:rPr>
      </w:pPr>
    </w:p>
    <w:p w14:paraId="7040C8EB" w14:textId="7B3F0C75" w:rsidR="00B73B4A" w:rsidRDefault="00B73B4A" w:rsidP="00B73B4A">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Art 2D</w:t>
      </w:r>
    </w:p>
    <w:p w14:paraId="3CCDF065" w14:textId="438C3153" w:rsidR="00B73B4A" w:rsidRDefault="00B73B4A" w:rsidP="00B73B4A">
      <w:pPr>
        <w:pStyle w:val="Prrafodelista"/>
        <w:ind w:left="1440"/>
        <w:jc w:val="both"/>
        <w:rPr>
          <w:b/>
          <w:bCs/>
          <w:color w:val="FFFFFF" w:themeColor="background1"/>
          <w:sz w:val="32"/>
          <w:szCs w:val="32"/>
          <w:lang w:val="es-ES"/>
        </w:rPr>
      </w:pPr>
    </w:p>
    <w:p w14:paraId="744D26CC" w14:textId="4ED664A8" w:rsidR="00B73B4A" w:rsidRDefault="00B73B4A" w:rsidP="00B73B4A">
      <w:pPr>
        <w:pStyle w:val="Prrafodelista"/>
        <w:ind w:left="1440"/>
        <w:jc w:val="both"/>
        <w:rPr>
          <w:b/>
          <w:bCs/>
          <w:color w:val="FFFFFF" w:themeColor="background1"/>
          <w:sz w:val="32"/>
          <w:szCs w:val="32"/>
          <w:lang w:val="es-ES"/>
        </w:rPr>
      </w:pPr>
    </w:p>
    <w:p w14:paraId="11E06750" w14:textId="68E81937" w:rsidR="00B73B4A" w:rsidRDefault="00B73B4A" w:rsidP="00B73B4A">
      <w:pPr>
        <w:pStyle w:val="Prrafodelista"/>
        <w:ind w:left="1440"/>
        <w:jc w:val="both"/>
        <w:rPr>
          <w:b/>
          <w:bCs/>
          <w:color w:val="FFFFFF" w:themeColor="background1"/>
          <w:sz w:val="32"/>
          <w:szCs w:val="32"/>
          <w:lang w:val="es-ES"/>
        </w:rPr>
      </w:pPr>
    </w:p>
    <w:p w14:paraId="2B1C32D1" w14:textId="73D63B9D" w:rsidR="00B73B4A" w:rsidRDefault="00B73B4A" w:rsidP="00B73B4A">
      <w:pPr>
        <w:pStyle w:val="Prrafodelista"/>
        <w:ind w:left="1440"/>
        <w:jc w:val="both"/>
        <w:rPr>
          <w:b/>
          <w:bCs/>
          <w:color w:val="FFFFFF" w:themeColor="background1"/>
          <w:sz w:val="32"/>
          <w:szCs w:val="32"/>
          <w:lang w:val="es-ES"/>
        </w:rPr>
      </w:pPr>
    </w:p>
    <w:p w14:paraId="7CB9DF02" w14:textId="01AD3C01" w:rsidR="00B73B4A" w:rsidRDefault="00B73B4A" w:rsidP="00B73B4A">
      <w:pPr>
        <w:pStyle w:val="Prrafodelista"/>
        <w:ind w:left="1440"/>
        <w:jc w:val="both"/>
        <w:rPr>
          <w:b/>
          <w:bCs/>
          <w:color w:val="FFFFFF" w:themeColor="background1"/>
          <w:sz w:val="32"/>
          <w:szCs w:val="32"/>
          <w:lang w:val="es-ES"/>
        </w:rPr>
      </w:pPr>
    </w:p>
    <w:p w14:paraId="6DE3919B" w14:textId="4E55DDB2" w:rsidR="00B73B4A" w:rsidRDefault="00B73B4A" w:rsidP="00B73B4A">
      <w:pPr>
        <w:pStyle w:val="Prrafodelista"/>
        <w:ind w:left="1440"/>
        <w:jc w:val="both"/>
        <w:rPr>
          <w:b/>
          <w:bCs/>
          <w:color w:val="FFFFFF" w:themeColor="background1"/>
          <w:sz w:val="32"/>
          <w:szCs w:val="32"/>
          <w:lang w:val="es-ES"/>
        </w:rPr>
      </w:pPr>
    </w:p>
    <w:p w14:paraId="4F26E648" w14:textId="225D3239" w:rsidR="00B73B4A" w:rsidRDefault="00B73B4A" w:rsidP="00B73B4A">
      <w:pPr>
        <w:pStyle w:val="Prrafodelista"/>
        <w:ind w:left="1440"/>
        <w:jc w:val="both"/>
        <w:rPr>
          <w:b/>
          <w:bCs/>
          <w:color w:val="FFFFFF" w:themeColor="background1"/>
          <w:sz w:val="32"/>
          <w:szCs w:val="32"/>
          <w:lang w:val="es-ES"/>
        </w:rPr>
      </w:pPr>
    </w:p>
    <w:p w14:paraId="6C5C74EB" w14:textId="77777777" w:rsidR="00B73B4A" w:rsidRPr="00DC47B8" w:rsidRDefault="00B73B4A" w:rsidP="00B73B4A">
      <w:pPr>
        <w:pStyle w:val="Prrafodelista"/>
        <w:ind w:left="1440"/>
        <w:jc w:val="both"/>
        <w:rPr>
          <w:b/>
          <w:bCs/>
          <w:color w:val="FFFFFF" w:themeColor="background1"/>
          <w:sz w:val="32"/>
          <w:szCs w:val="32"/>
          <w:lang w:val="es-ES"/>
        </w:rPr>
      </w:pPr>
    </w:p>
    <w:p w14:paraId="0068D34A" w14:textId="31FE4EC3" w:rsidR="00B73B4A" w:rsidRDefault="00B73B4A" w:rsidP="00B73B4A">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Art 3D</w:t>
      </w:r>
    </w:p>
    <w:p w14:paraId="04205E31" w14:textId="68CA3EFC" w:rsidR="00B73B4A" w:rsidRDefault="00B73B4A" w:rsidP="00B73B4A">
      <w:pPr>
        <w:pStyle w:val="Prrafodelista"/>
        <w:ind w:left="1440"/>
        <w:jc w:val="both"/>
        <w:rPr>
          <w:b/>
          <w:bCs/>
          <w:color w:val="FFFFFF" w:themeColor="background1"/>
          <w:sz w:val="32"/>
          <w:szCs w:val="32"/>
          <w:lang w:val="es-ES"/>
        </w:rPr>
      </w:pPr>
    </w:p>
    <w:p w14:paraId="31DF4ACD" w14:textId="5E455A9C" w:rsidR="00B73B4A" w:rsidRDefault="00B73B4A" w:rsidP="00B73B4A">
      <w:pPr>
        <w:pStyle w:val="Prrafodelista"/>
        <w:ind w:left="1440"/>
        <w:jc w:val="both"/>
        <w:rPr>
          <w:b/>
          <w:bCs/>
          <w:color w:val="FFFFFF" w:themeColor="background1"/>
          <w:sz w:val="32"/>
          <w:szCs w:val="32"/>
          <w:lang w:val="es-ES"/>
        </w:rPr>
      </w:pPr>
    </w:p>
    <w:p w14:paraId="25B1FF18" w14:textId="38940F31" w:rsidR="00B73B4A" w:rsidRDefault="00B73B4A" w:rsidP="00B73B4A">
      <w:pPr>
        <w:pStyle w:val="Prrafodelista"/>
        <w:ind w:left="1440"/>
        <w:jc w:val="both"/>
        <w:rPr>
          <w:b/>
          <w:bCs/>
          <w:color w:val="FFFFFF" w:themeColor="background1"/>
          <w:sz w:val="32"/>
          <w:szCs w:val="32"/>
          <w:lang w:val="es-ES"/>
        </w:rPr>
      </w:pPr>
    </w:p>
    <w:p w14:paraId="23178B9E" w14:textId="5953E472" w:rsidR="00B73B4A" w:rsidRDefault="00B73B4A" w:rsidP="00B73B4A">
      <w:pPr>
        <w:pStyle w:val="Prrafodelista"/>
        <w:ind w:left="1440"/>
        <w:jc w:val="both"/>
        <w:rPr>
          <w:b/>
          <w:bCs/>
          <w:color w:val="FFFFFF" w:themeColor="background1"/>
          <w:sz w:val="32"/>
          <w:szCs w:val="32"/>
          <w:lang w:val="es-ES"/>
        </w:rPr>
      </w:pPr>
    </w:p>
    <w:p w14:paraId="026FBE29" w14:textId="13DEEF15" w:rsidR="00B73B4A" w:rsidRDefault="00B73B4A" w:rsidP="00B73B4A">
      <w:pPr>
        <w:pStyle w:val="Prrafodelista"/>
        <w:ind w:left="1440"/>
        <w:jc w:val="both"/>
        <w:rPr>
          <w:b/>
          <w:bCs/>
          <w:color w:val="FFFFFF" w:themeColor="background1"/>
          <w:sz w:val="32"/>
          <w:szCs w:val="32"/>
          <w:lang w:val="es-ES"/>
        </w:rPr>
      </w:pPr>
    </w:p>
    <w:p w14:paraId="6A86B758" w14:textId="4D349D16" w:rsidR="00B73B4A" w:rsidRDefault="00B73B4A" w:rsidP="00B73B4A">
      <w:pPr>
        <w:pStyle w:val="Prrafodelista"/>
        <w:ind w:left="1440"/>
        <w:jc w:val="both"/>
        <w:rPr>
          <w:b/>
          <w:bCs/>
          <w:color w:val="FFFFFF" w:themeColor="background1"/>
          <w:sz w:val="32"/>
          <w:szCs w:val="32"/>
          <w:lang w:val="es-ES"/>
        </w:rPr>
      </w:pPr>
    </w:p>
    <w:p w14:paraId="767B20F7" w14:textId="77777777" w:rsidR="00B73B4A" w:rsidRPr="00DC47B8" w:rsidRDefault="00B73B4A" w:rsidP="00B73B4A">
      <w:pPr>
        <w:pStyle w:val="Prrafodelista"/>
        <w:ind w:left="1440"/>
        <w:jc w:val="both"/>
        <w:rPr>
          <w:b/>
          <w:bCs/>
          <w:color w:val="FFFFFF" w:themeColor="background1"/>
          <w:sz w:val="32"/>
          <w:szCs w:val="32"/>
          <w:lang w:val="es-ES"/>
        </w:rPr>
      </w:pPr>
    </w:p>
    <w:p w14:paraId="507E715C" w14:textId="532D627A" w:rsidR="00B73B4A" w:rsidRPr="00DC47B8" w:rsidRDefault="00B73B4A" w:rsidP="00B73B4A">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Audio</w:t>
      </w:r>
    </w:p>
    <w:p w14:paraId="1DCFA819" w14:textId="77777777" w:rsidR="00B73B4A" w:rsidRPr="00665FC7" w:rsidRDefault="00B73B4A" w:rsidP="00B73B4A">
      <w:pPr>
        <w:pStyle w:val="Prrafodelista"/>
        <w:jc w:val="both"/>
        <w:rPr>
          <w:b/>
          <w:bCs/>
          <w:sz w:val="32"/>
          <w:szCs w:val="32"/>
          <w:lang w:val="es-ES"/>
        </w:rPr>
      </w:pPr>
    </w:p>
    <w:p w14:paraId="2ED549E5" w14:textId="56A241DA" w:rsidR="00B73B4A" w:rsidRPr="00B73B4A" w:rsidRDefault="00B73B4A" w:rsidP="00B73B4A">
      <w:pPr>
        <w:pStyle w:val="Prrafodelista"/>
        <w:ind w:left="1440"/>
        <w:jc w:val="both"/>
        <w:rPr>
          <w:b/>
          <w:bCs/>
          <w:color w:val="FFFFFF" w:themeColor="background1"/>
          <w:sz w:val="40"/>
          <w:szCs w:val="40"/>
          <w:lang w:val="es-ES"/>
        </w:rPr>
      </w:pPr>
    </w:p>
    <w:p w14:paraId="4A4FB460" w14:textId="7AF0590B" w:rsidR="00B73B4A" w:rsidRPr="00B73B4A" w:rsidRDefault="00B73B4A" w:rsidP="00B73B4A">
      <w:pPr>
        <w:jc w:val="both"/>
        <w:rPr>
          <w:b/>
          <w:bCs/>
          <w:color w:val="FFFFFF" w:themeColor="background1"/>
          <w:sz w:val="40"/>
          <w:szCs w:val="40"/>
          <w:lang w:val="es-ES"/>
        </w:rPr>
      </w:pPr>
    </w:p>
    <w:p w14:paraId="678131B2" w14:textId="6E399B2F" w:rsidR="00B73B4A" w:rsidRDefault="00B73B4A" w:rsidP="00B73B4A">
      <w:pPr>
        <w:pStyle w:val="Prrafodelista"/>
        <w:jc w:val="both"/>
        <w:rPr>
          <w:b/>
          <w:bCs/>
          <w:color w:val="FFFFFF" w:themeColor="background1"/>
          <w:sz w:val="40"/>
          <w:szCs w:val="40"/>
          <w:lang w:val="es-ES"/>
        </w:rPr>
      </w:pPr>
    </w:p>
    <w:p w14:paraId="16C044B5" w14:textId="5363A5A2" w:rsidR="00B73B4A" w:rsidRPr="00B73B4A" w:rsidRDefault="00B73B4A" w:rsidP="00B73B4A">
      <w:pPr>
        <w:pStyle w:val="Prrafodelista"/>
        <w:jc w:val="both"/>
        <w:rPr>
          <w:b/>
          <w:bCs/>
          <w:color w:val="FFFFFF" w:themeColor="background1"/>
          <w:sz w:val="40"/>
          <w:szCs w:val="40"/>
          <w:lang w:val="es-ES"/>
        </w:rPr>
      </w:pPr>
    </w:p>
    <w:p w14:paraId="73ACBD93" w14:textId="77777777" w:rsidR="00B73B4A" w:rsidRPr="00DC47B8" w:rsidRDefault="00B73B4A" w:rsidP="00B73B4A">
      <w:pPr>
        <w:pStyle w:val="Prrafodelista"/>
        <w:jc w:val="both"/>
        <w:rPr>
          <w:b/>
          <w:bCs/>
          <w:color w:val="FFFFFF" w:themeColor="background1"/>
          <w:sz w:val="32"/>
          <w:szCs w:val="32"/>
          <w:lang w:val="es-ES"/>
        </w:rPr>
      </w:pPr>
    </w:p>
    <w:p w14:paraId="13F94363" w14:textId="0E03F038" w:rsidR="00664743" w:rsidRPr="00BD3B05" w:rsidRDefault="00664743" w:rsidP="007D5AC1"/>
    <w:p w14:paraId="5C9AF0D9" w14:textId="1CA26618" w:rsidR="00F0441F" w:rsidRPr="00BD3B05" w:rsidRDefault="00F0441F" w:rsidP="007D5AC1"/>
    <w:p w14:paraId="3F16A467" w14:textId="77777777" w:rsidR="00664743" w:rsidRPr="00BD3B05" w:rsidRDefault="00664743" w:rsidP="007D5AC1"/>
    <w:p w14:paraId="62ADC8A6" w14:textId="2F725D4C" w:rsidR="00664743" w:rsidRPr="00BD3B05" w:rsidRDefault="00664743" w:rsidP="007D5AC1"/>
    <w:sectPr w:rsidR="00664743" w:rsidRPr="00BD3B05" w:rsidSect="002D2E2F">
      <w:headerReference w:type="default" r:id="rId13"/>
      <w:footerReference w:type="default" r:id="rId14"/>
      <w:pgSz w:w="11906" w:h="16838"/>
      <w:pgMar w:top="0" w:right="26" w:bottom="0" w:left="0" w:header="708"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DA4F7" w14:textId="77777777" w:rsidR="00D163CF" w:rsidRDefault="00D163CF">
      <w:r>
        <w:separator/>
      </w:r>
    </w:p>
  </w:endnote>
  <w:endnote w:type="continuationSeparator" w:id="0">
    <w:p w14:paraId="29FE9D92" w14:textId="77777777" w:rsidR="00D163CF" w:rsidRDefault="00D16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Futura LT">
    <w:altName w:val="Century Gothic"/>
    <w:charset w:val="00"/>
    <w:family w:val="auto"/>
    <w:pitch w:val="variable"/>
    <w:sig w:usb0="800000AF" w:usb1="4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265F2" w14:textId="6302B3FB" w:rsidR="00F0441F" w:rsidRPr="00B3059B" w:rsidRDefault="00F707E5" w:rsidP="002D2E2F">
    <w:pPr>
      <w:pStyle w:val="Piedepgina"/>
      <w:tabs>
        <w:tab w:val="clear" w:pos="4677"/>
        <w:tab w:val="center" w:pos="2160"/>
      </w:tabs>
      <w:ind w:left="540" w:right="540"/>
      <w:jc w:val="right"/>
      <w:rPr>
        <w:rFonts w:ascii="Verdana" w:hAnsi="Verdana"/>
      </w:rPr>
    </w:pPr>
    <w:r w:rsidRPr="00B3059B">
      <w:rPr>
        <w:rFonts w:ascii="Verdana" w:hAnsi="Verdana"/>
      </w:rPr>
      <mc:AlternateContent>
        <mc:Choice Requires="wps">
          <w:drawing>
            <wp:anchor distT="0" distB="0" distL="114300" distR="114300" simplePos="0" relativeHeight="251657728" behindDoc="0" locked="0" layoutInCell="1" allowOverlap="1" wp14:anchorId="32831E6C" wp14:editId="1F9CF228">
              <wp:simplePos x="0" y="0"/>
              <wp:positionH relativeFrom="column">
                <wp:posOffset>228600</wp:posOffset>
              </wp:positionH>
              <wp:positionV relativeFrom="paragraph">
                <wp:posOffset>-123190</wp:posOffset>
              </wp:positionV>
              <wp:extent cx="7086600" cy="0"/>
              <wp:effectExtent l="9525" t="5080" r="9525" b="1397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EE8B5B"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7pt" to="8in,-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"/>
          </w:pict>
        </mc:Fallback>
      </mc:AlternateContent>
    </w:r>
    <w:r w:rsidR="00664743" w:rsidRPr="00B3059B">
      <w:rPr>
        <w:rFonts w:ascii="Verdana" w:hAnsi="Verdana"/>
      </w:rPr>
      <w:t xml:space="preserve"> </w:t>
    </w:r>
    <w:r w:rsidR="00664743" w:rsidRPr="00B3059B">
      <w:rPr>
        <w:rFonts w:ascii="Verdana" w:hAnsi="Verdana"/>
      </w:rPr>
      <w:fldChar w:fldCharType="begin"/>
    </w:r>
    <w:r w:rsidR="00664743" w:rsidRPr="00B3059B">
      <w:rPr>
        <w:rFonts w:ascii="Verdana" w:hAnsi="Verdana"/>
      </w:rPr>
      <w:instrText xml:space="preserve"> PAGE </w:instrText>
    </w:r>
    <w:r w:rsidR="00664743" w:rsidRPr="00B3059B">
      <w:rPr>
        <w:rFonts w:ascii="Verdana" w:hAnsi="Verdana"/>
      </w:rPr>
      <w:fldChar w:fldCharType="separate"/>
    </w:r>
    <w:r w:rsidR="002D2292">
      <w:rPr>
        <w:rFonts w:ascii="Verdana" w:hAnsi="Verdana"/>
      </w:rPr>
      <w:t>3</w:t>
    </w:r>
    <w:r w:rsidR="00664743" w:rsidRPr="00B3059B">
      <w:rPr>
        <w:rFonts w:ascii="Verdana" w:hAnsi="Verdana"/>
      </w:rPr>
      <w:fldChar w:fldCharType="end"/>
    </w:r>
    <w:r w:rsidR="00664743" w:rsidRPr="00B3059B">
      <w:rPr>
        <w:rFonts w:ascii="Verdana" w:hAnsi="Verdana"/>
      </w:rPr>
      <w:t xml:space="preserve"> </w:t>
    </w:r>
  </w:p>
  <w:p w14:paraId="7144BB82" w14:textId="77777777" w:rsidR="00A97714" w:rsidRDefault="00A97714" w:rsidP="002D2E2F">
    <w:pPr>
      <w:pStyle w:val="Piedepgina"/>
      <w:tabs>
        <w:tab w:val="clear" w:pos="4677"/>
        <w:tab w:val="center" w:pos="2160"/>
      </w:tabs>
      <w:ind w:left="540" w:right="540"/>
      <w:rPr>
        <w:rFonts w:ascii="Verdana" w:hAnsi="Verdana" w:cs="Arial"/>
        <w:color w:val="000000"/>
      </w:rPr>
    </w:pPr>
    <w:r>
      <w:rPr>
        <w:rFonts w:ascii="Verdana" w:hAnsi="Verdana" w:cs="Arial"/>
        <w:color w:val="000000"/>
      </w:rPr>
      <w:t>Polimi on Fire!</w:t>
    </w:r>
  </w:p>
  <w:p w14:paraId="1A6DDAF8" w14:textId="65FC9FF2" w:rsidR="002D2E2F" w:rsidRPr="00B3059B" w:rsidRDefault="00A97714" w:rsidP="002D2E2F">
    <w:pPr>
      <w:pStyle w:val="Piedepgina"/>
      <w:tabs>
        <w:tab w:val="clear" w:pos="4677"/>
        <w:tab w:val="center" w:pos="2160"/>
      </w:tabs>
      <w:ind w:left="540" w:right="540"/>
      <w:rPr>
        <w:rFonts w:ascii="Verdana" w:hAnsi="Verdana"/>
      </w:rPr>
    </w:pPr>
    <w:r>
      <w:rPr>
        <w:rFonts w:ascii="Verdana" w:hAnsi="Verdana" w:cs="Arial"/>
        <w:color w:val="000000"/>
      </w:rPr>
      <w:t>Team Erasmus Game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46FB7" w14:textId="77777777" w:rsidR="00D163CF" w:rsidRDefault="00D163CF">
      <w:r>
        <w:separator/>
      </w:r>
    </w:p>
  </w:footnote>
  <w:footnote w:type="continuationSeparator" w:id="0">
    <w:p w14:paraId="69A81F63" w14:textId="77777777" w:rsidR="00D163CF" w:rsidRDefault="00D16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5EA61" w14:textId="77777777" w:rsidR="002D2E2F" w:rsidRPr="00B3059B" w:rsidRDefault="002D2E2F" w:rsidP="002D2E2F">
    <w:pPr>
      <w:pStyle w:val="Encabezado"/>
      <w:ind w:left="5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D0E36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4F65E39"/>
    <w:multiLevelType w:val="multilevel"/>
    <w:tmpl w:val="D2C2E3F6"/>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colormru v:ext="edit" colors="#a81e0c,#620804,#c9d6f3,#eaeaea,#f2f2f2,#e2d8cf,#b9121c,#2a000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714"/>
    <w:rsid w:val="00003A1E"/>
    <w:rsid w:val="00014F9F"/>
    <w:rsid w:val="000264F0"/>
    <w:rsid w:val="000368CB"/>
    <w:rsid w:val="000456E6"/>
    <w:rsid w:val="00045DDF"/>
    <w:rsid w:val="0005583E"/>
    <w:rsid w:val="0006159B"/>
    <w:rsid w:val="00061B2D"/>
    <w:rsid w:val="00063942"/>
    <w:rsid w:val="000709AE"/>
    <w:rsid w:val="00087EBA"/>
    <w:rsid w:val="00097933"/>
    <w:rsid w:val="000A0B9C"/>
    <w:rsid w:val="000B12A1"/>
    <w:rsid w:val="000B3AEA"/>
    <w:rsid w:val="000D16E8"/>
    <w:rsid w:val="000F33FA"/>
    <w:rsid w:val="0010451A"/>
    <w:rsid w:val="001069B6"/>
    <w:rsid w:val="00122E17"/>
    <w:rsid w:val="00123DC1"/>
    <w:rsid w:val="0012607C"/>
    <w:rsid w:val="001262A2"/>
    <w:rsid w:val="00142F25"/>
    <w:rsid w:val="00146AFC"/>
    <w:rsid w:val="0014758D"/>
    <w:rsid w:val="0016142B"/>
    <w:rsid w:val="00165B36"/>
    <w:rsid w:val="00170756"/>
    <w:rsid w:val="0017140D"/>
    <w:rsid w:val="00183D92"/>
    <w:rsid w:val="00191BF0"/>
    <w:rsid w:val="00195DAC"/>
    <w:rsid w:val="001A17BC"/>
    <w:rsid w:val="001A4C53"/>
    <w:rsid w:val="001A59E3"/>
    <w:rsid w:val="001A7ACA"/>
    <w:rsid w:val="001B0107"/>
    <w:rsid w:val="001B04CD"/>
    <w:rsid w:val="001C1B17"/>
    <w:rsid w:val="001C303B"/>
    <w:rsid w:val="001C4559"/>
    <w:rsid w:val="00201943"/>
    <w:rsid w:val="0023353B"/>
    <w:rsid w:val="00233988"/>
    <w:rsid w:val="00244B0D"/>
    <w:rsid w:val="0025045F"/>
    <w:rsid w:val="002664C8"/>
    <w:rsid w:val="00266AFD"/>
    <w:rsid w:val="00277ADB"/>
    <w:rsid w:val="00283F0A"/>
    <w:rsid w:val="002860C3"/>
    <w:rsid w:val="002B717A"/>
    <w:rsid w:val="002C1B8E"/>
    <w:rsid w:val="002C33F6"/>
    <w:rsid w:val="002C4C8D"/>
    <w:rsid w:val="002D2292"/>
    <w:rsid w:val="002D2E2F"/>
    <w:rsid w:val="002D641D"/>
    <w:rsid w:val="002E3DA1"/>
    <w:rsid w:val="002E49CD"/>
    <w:rsid w:val="002E7F15"/>
    <w:rsid w:val="002F2FA9"/>
    <w:rsid w:val="002F6EFD"/>
    <w:rsid w:val="0031097C"/>
    <w:rsid w:val="00336554"/>
    <w:rsid w:val="00354479"/>
    <w:rsid w:val="00356E42"/>
    <w:rsid w:val="00364F5A"/>
    <w:rsid w:val="00366473"/>
    <w:rsid w:val="003701FB"/>
    <w:rsid w:val="00372852"/>
    <w:rsid w:val="00382674"/>
    <w:rsid w:val="00385B86"/>
    <w:rsid w:val="00395555"/>
    <w:rsid w:val="003A1B9B"/>
    <w:rsid w:val="003A2529"/>
    <w:rsid w:val="003B31C1"/>
    <w:rsid w:val="003C6593"/>
    <w:rsid w:val="003D7121"/>
    <w:rsid w:val="003F2618"/>
    <w:rsid w:val="003F320B"/>
    <w:rsid w:val="00405D83"/>
    <w:rsid w:val="004200E1"/>
    <w:rsid w:val="004214CA"/>
    <w:rsid w:val="00440A36"/>
    <w:rsid w:val="00450154"/>
    <w:rsid w:val="00455C14"/>
    <w:rsid w:val="00456B8A"/>
    <w:rsid w:val="00456DFF"/>
    <w:rsid w:val="00463D06"/>
    <w:rsid w:val="00470FE1"/>
    <w:rsid w:val="00476E79"/>
    <w:rsid w:val="004A21D9"/>
    <w:rsid w:val="004A61C2"/>
    <w:rsid w:val="004A73BF"/>
    <w:rsid w:val="004A7940"/>
    <w:rsid w:val="004D7403"/>
    <w:rsid w:val="004F3F1F"/>
    <w:rsid w:val="004F45C3"/>
    <w:rsid w:val="004F467C"/>
    <w:rsid w:val="004F6527"/>
    <w:rsid w:val="004F6FD5"/>
    <w:rsid w:val="00501F8B"/>
    <w:rsid w:val="00506FAC"/>
    <w:rsid w:val="00522F2B"/>
    <w:rsid w:val="0052545A"/>
    <w:rsid w:val="00551FE4"/>
    <w:rsid w:val="005547FD"/>
    <w:rsid w:val="00563EB1"/>
    <w:rsid w:val="00577CB1"/>
    <w:rsid w:val="005A2A37"/>
    <w:rsid w:val="005A5892"/>
    <w:rsid w:val="005C1E9A"/>
    <w:rsid w:val="005C639B"/>
    <w:rsid w:val="005D5995"/>
    <w:rsid w:val="005E2EEB"/>
    <w:rsid w:val="005F668D"/>
    <w:rsid w:val="0060116E"/>
    <w:rsid w:val="00604B44"/>
    <w:rsid w:val="00613870"/>
    <w:rsid w:val="006206FF"/>
    <w:rsid w:val="00620AD1"/>
    <w:rsid w:val="00620E8B"/>
    <w:rsid w:val="00640FE5"/>
    <w:rsid w:val="0064479A"/>
    <w:rsid w:val="0065314E"/>
    <w:rsid w:val="006564A9"/>
    <w:rsid w:val="00664743"/>
    <w:rsid w:val="00665FC7"/>
    <w:rsid w:val="0067641B"/>
    <w:rsid w:val="00677A22"/>
    <w:rsid w:val="0068191D"/>
    <w:rsid w:val="0068628F"/>
    <w:rsid w:val="00695E41"/>
    <w:rsid w:val="006A425F"/>
    <w:rsid w:val="006A6189"/>
    <w:rsid w:val="006B053E"/>
    <w:rsid w:val="006C1E78"/>
    <w:rsid w:val="006C6DCF"/>
    <w:rsid w:val="006E7520"/>
    <w:rsid w:val="006F13FC"/>
    <w:rsid w:val="00720A81"/>
    <w:rsid w:val="00724365"/>
    <w:rsid w:val="0074309C"/>
    <w:rsid w:val="00747B83"/>
    <w:rsid w:val="007572B5"/>
    <w:rsid w:val="00770D42"/>
    <w:rsid w:val="007711B9"/>
    <w:rsid w:val="007717FE"/>
    <w:rsid w:val="00771997"/>
    <w:rsid w:val="00783E90"/>
    <w:rsid w:val="00785EF6"/>
    <w:rsid w:val="00787D42"/>
    <w:rsid w:val="00795FC5"/>
    <w:rsid w:val="007A0406"/>
    <w:rsid w:val="007A0B3C"/>
    <w:rsid w:val="007B16B1"/>
    <w:rsid w:val="007B382A"/>
    <w:rsid w:val="007B3C47"/>
    <w:rsid w:val="007C39E6"/>
    <w:rsid w:val="007C5C54"/>
    <w:rsid w:val="007D3BA3"/>
    <w:rsid w:val="007D5AC1"/>
    <w:rsid w:val="007E6257"/>
    <w:rsid w:val="007F2DA4"/>
    <w:rsid w:val="00815DCC"/>
    <w:rsid w:val="00821A5F"/>
    <w:rsid w:val="00827A89"/>
    <w:rsid w:val="008526D0"/>
    <w:rsid w:val="0086660C"/>
    <w:rsid w:val="00872C0E"/>
    <w:rsid w:val="0088499F"/>
    <w:rsid w:val="008877DB"/>
    <w:rsid w:val="00895B25"/>
    <w:rsid w:val="008B141C"/>
    <w:rsid w:val="008C13D0"/>
    <w:rsid w:val="008D324A"/>
    <w:rsid w:val="008D5AE9"/>
    <w:rsid w:val="008E0F33"/>
    <w:rsid w:val="008E1876"/>
    <w:rsid w:val="008E3279"/>
    <w:rsid w:val="009072C6"/>
    <w:rsid w:val="00911927"/>
    <w:rsid w:val="00916CC1"/>
    <w:rsid w:val="00923BFC"/>
    <w:rsid w:val="00926536"/>
    <w:rsid w:val="00934412"/>
    <w:rsid w:val="00944274"/>
    <w:rsid w:val="00945A4B"/>
    <w:rsid w:val="00953AC5"/>
    <w:rsid w:val="009563D3"/>
    <w:rsid w:val="00960EE3"/>
    <w:rsid w:val="0097466D"/>
    <w:rsid w:val="00992698"/>
    <w:rsid w:val="009C12D9"/>
    <w:rsid w:val="009C4388"/>
    <w:rsid w:val="009C64E6"/>
    <w:rsid w:val="009D6CB4"/>
    <w:rsid w:val="009F66E9"/>
    <w:rsid w:val="00A00136"/>
    <w:rsid w:val="00A05172"/>
    <w:rsid w:val="00A0543F"/>
    <w:rsid w:val="00A06EFE"/>
    <w:rsid w:val="00A13BEF"/>
    <w:rsid w:val="00A15810"/>
    <w:rsid w:val="00A213E4"/>
    <w:rsid w:val="00A226FA"/>
    <w:rsid w:val="00A26908"/>
    <w:rsid w:val="00A30B17"/>
    <w:rsid w:val="00A331CF"/>
    <w:rsid w:val="00A37E8F"/>
    <w:rsid w:val="00A561D6"/>
    <w:rsid w:val="00A60326"/>
    <w:rsid w:val="00A718AE"/>
    <w:rsid w:val="00A73A51"/>
    <w:rsid w:val="00A755B4"/>
    <w:rsid w:val="00A80198"/>
    <w:rsid w:val="00A835BF"/>
    <w:rsid w:val="00A868D1"/>
    <w:rsid w:val="00A95798"/>
    <w:rsid w:val="00A97714"/>
    <w:rsid w:val="00AA3541"/>
    <w:rsid w:val="00AA4009"/>
    <w:rsid w:val="00AA7A20"/>
    <w:rsid w:val="00AC2A33"/>
    <w:rsid w:val="00AC5FD1"/>
    <w:rsid w:val="00AE13D7"/>
    <w:rsid w:val="00AE1E78"/>
    <w:rsid w:val="00AF28C2"/>
    <w:rsid w:val="00AF3C1B"/>
    <w:rsid w:val="00B03864"/>
    <w:rsid w:val="00B03F16"/>
    <w:rsid w:val="00B03F80"/>
    <w:rsid w:val="00B17139"/>
    <w:rsid w:val="00B217AE"/>
    <w:rsid w:val="00B237AC"/>
    <w:rsid w:val="00B26E4E"/>
    <w:rsid w:val="00B3059B"/>
    <w:rsid w:val="00B30918"/>
    <w:rsid w:val="00B518EB"/>
    <w:rsid w:val="00B53FA7"/>
    <w:rsid w:val="00B558BF"/>
    <w:rsid w:val="00B62F80"/>
    <w:rsid w:val="00B66999"/>
    <w:rsid w:val="00B732BF"/>
    <w:rsid w:val="00B73B4A"/>
    <w:rsid w:val="00B846A8"/>
    <w:rsid w:val="00BA1164"/>
    <w:rsid w:val="00BA72EB"/>
    <w:rsid w:val="00BC1316"/>
    <w:rsid w:val="00BC2672"/>
    <w:rsid w:val="00BC2A7F"/>
    <w:rsid w:val="00BD3B05"/>
    <w:rsid w:val="00BE34C5"/>
    <w:rsid w:val="00BE795A"/>
    <w:rsid w:val="00BF3DA6"/>
    <w:rsid w:val="00C17BFB"/>
    <w:rsid w:val="00C253E2"/>
    <w:rsid w:val="00C34D1C"/>
    <w:rsid w:val="00C66BF2"/>
    <w:rsid w:val="00C74770"/>
    <w:rsid w:val="00C81297"/>
    <w:rsid w:val="00C875D7"/>
    <w:rsid w:val="00C93F02"/>
    <w:rsid w:val="00CB3493"/>
    <w:rsid w:val="00CB3791"/>
    <w:rsid w:val="00CB537E"/>
    <w:rsid w:val="00CC698F"/>
    <w:rsid w:val="00CE4574"/>
    <w:rsid w:val="00CF22C8"/>
    <w:rsid w:val="00CF3655"/>
    <w:rsid w:val="00CF7CEC"/>
    <w:rsid w:val="00D00E54"/>
    <w:rsid w:val="00D02F05"/>
    <w:rsid w:val="00D158FE"/>
    <w:rsid w:val="00D163CF"/>
    <w:rsid w:val="00D278F8"/>
    <w:rsid w:val="00D330F7"/>
    <w:rsid w:val="00D338BE"/>
    <w:rsid w:val="00D61C70"/>
    <w:rsid w:val="00D81F6E"/>
    <w:rsid w:val="00DB2DA4"/>
    <w:rsid w:val="00DB631B"/>
    <w:rsid w:val="00DB71FD"/>
    <w:rsid w:val="00DC47B8"/>
    <w:rsid w:val="00DD27E4"/>
    <w:rsid w:val="00DD384F"/>
    <w:rsid w:val="00DF77A6"/>
    <w:rsid w:val="00E34D55"/>
    <w:rsid w:val="00E41F58"/>
    <w:rsid w:val="00E423F2"/>
    <w:rsid w:val="00E51B57"/>
    <w:rsid w:val="00E53930"/>
    <w:rsid w:val="00E55666"/>
    <w:rsid w:val="00E57BFB"/>
    <w:rsid w:val="00E7707E"/>
    <w:rsid w:val="00E7735D"/>
    <w:rsid w:val="00E87566"/>
    <w:rsid w:val="00E9006E"/>
    <w:rsid w:val="00E90093"/>
    <w:rsid w:val="00E976C1"/>
    <w:rsid w:val="00EA5A91"/>
    <w:rsid w:val="00EB2B60"/>
    <w:rsid w:val="00EC1C45"/>
    <w:rsid w:val="00ED366B"/>
    <w:rsid w:val="00F0441F"/>
    <w:rsid w:val="00F05BBA"/>
    <w:rsid w:val="00F2439B"/>
    <w:rsid w:val="00F3221C"/>
    <w:rsid w:val="00F406CE"/>
    <w:rsid w:val="00F40E48"/>
    <w:rsid w:val="00F5345E"/>
    <w:rsid w:val="00F6091B"/>
    <w:rsid w:val="00F707E5"/>
    <w:rsid w:val="00F72826"/>
    <w:rsid w:val="00F7399B"/>
    <w:rsid w:val="00F94CF5"/>
    <w:rsid w:val="00FA4B7A"/>
    <w:rsid w:val="00FB40E4"/>
    <w:rsid w:val="00FB435D"/>
    <w:rsid w:val="00FB6753"/>
    <w:rsid w:val="00FC2990"/>
    <w:rsid w:val="00FC693C"/>
    <w:rsid w:val="00FF01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a81e0c,#620804,#c9d6f3,#eaeaea,#f2f2f2,#e2d8cf,#b9121c,#2a0001"/>
    </o:shapedefaults>
    <o:shapelayout v:ext="edit">
      <o:idmap v:ext="edit" data="2"/>
    </o:shapelayout>
  </w:shapeDefaults>
  <w:decimalSymbol w:val=","/>
  <w:listSeparator w:val=";"/>
  <w14:docId w14:val="3C090E50"/>
  <w15:chartTrackingRefBased/>
  <w15:docId w15:val="{E2080642-7CF3-4BD6-9DED-8274A4C21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val="en-US" w:eastAsia="ko-KR"/>
    </w:rPr>
  </w:style>
  <w:style w:type="paragraph" w:styleId="Ttulo1">
    <w:name w:val="heading 1"/>
    <w:basedOn w:val="Normal"/>
    <w:next w:val="Normal"/>
    <w:qFormat/>
    <w:rsid w:val="00277ADB"/>
    <w:pPr>
      <w:keepNext/>
      <w:spacing w:before="240" w:after="60"/>
      <w:outlineLvl w:val="0"/>
    </w:pPr>
    <w:rPr>
      <w:rFonts w:ascii="Arial" w:hAnsi="Arial" w:cs="Arial"/>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5FC7"/>
    <w:pPr>
      <w:ind w:left="720"/>
      <w:contextualSpacing/>
    </w:pPr>
  </w:style>
  <w:style w:type="paragraph" w:styleId="Encabezado">
    <w:name w:val="header"/>
    <w:basedOn w:val="Normal"/>
    <w:rsid w:val="007D5AC1"/>
    <w:pPr>
      <w:tabs>
        <w:tab w:val="center" w:pos="4677"/>
        <w:tab w:val="right" w:pos="9355"/>
      </w:tabs>
    </w:pPr>
  </w:style>
  <w:style w:type="paragraph" w:styleId="Piedepgina">
    <w:name w:val="footer"/>
    <w:basedOn w:val="Normal"/>
    <w:rsid w:val="007D5AC1"/>
    <w:pPr>
      <w:tabs>
        <w:tab w:val="center" w:pos="4677"/>
        <w:tab w:val="right" w:pos="9355"/>
      </w:tabs>
    </w:pPr>
  </w:style>
  <w:style w:type="character" w:customStyle="1" w:styleId="sowc">
    <w:name w:val="sowc"/>
    <w:basedOn w:val="Fuentedeprrafopredeter"/>
    <w:rsid w:val="00233988"/>
    <w:rPr>
      <w:rFonts w:ascii="Verdana" w:hAnsi="Verdana"/>
      <w:color w:val="FFFFFF"/>
      <w:sz w:val="26"/>
      <w:szCs w:val="26"/>
    </w:rPr>
  </w:style>
  <w:style w:type="character" w:customStyle="1" w:styleId="howc">
    <w:name w:val="howc"/>
    <w:basedOn w:val="Fuentedeprrafopredeter"/>
    <w:rsid w:val="001A17BC"/>
  </w:style>
  <w:style w:type="paragraph" w:customStyle="1" w:styleId="My">
    <w:name w:val="My"/>
    <w:rsid w:val="00233988"/>
    <w:pPr>
      <w:jc w:val="both"/>
    </w:pPr>
    <w:rPr>
      <w:rFonts w:ascii="Verdana" w:hAnsi="Verdana" w:cs="Arial"/>
      <w:color w:val="333333"/>
      <w:sz w:val="26"/>
      <w:szCs w:val="26"/>
      <w:lang w:val="uk-UA" w:eastAsia="ko-KR"/>
    </w:rPr>
  </w:style>
  <w:style w:type="character" w:styleId="Hipervnculo">
    <w:name w:val="Hyperlink"/>
    <w:basedOn w:val="Fuentedeprrafopredeter"/>
    <w:uiPriority w:val="99"/>
    <w:rsid w:val="00170756"/>
    <w:rPr>
      <w:color w:val="0000FF"/>
      <w:u w:val="single"/>
    </w:rPr>
  </w:style>
  <w:style w:type="paragraph" w:customStyle="1" w:styleId="MyHeadtitle">
    <w:name w:val="My Head title"/>
    <w:basedOn w:val="Ttulo1"/>
    <w:rsid w:val="002D2292"/>
    <w:pPr>
      <w:jc w:val="center"/>
    </w:pPr>
    <w:rPr>
      <w:rFonts w:ascii="Futura LT" w:hAnsi="Futura LT"/>
      <w:b w:val="0"/>
      <w:color w:val="FFB32C"/>
      <w:sz w:val="56"/>
      <w:szCs w:val="56"/>
    </w:rPr>
  </w:style>
  <w:style w:type="paragraph" w:customStyle="1" w:styleId="Mysubhead">
    <w:name w:val="My subhead"/>
    <w:basedOn w:val="MyHeadtitle"/>
    <w:rsid w:val="002D2292"/>
    <w:pPr>
      <w:jc w:val="left"/>
    </w:pPr>
    <w:rPr>
      <w:color w:val="E42F14"/>
      <w:sz w:val="52"/>
      <w:szCs w:val="52"/>
    </w:rPr>
  </w:style>
  <w:style w:type="character" w:styleId="Nmerodepgina">
    <w:name w:val="page number"/>
    <w:basedOn w:val="Fuentedeprrafopredeter"/>
    <w:rsid w:val="00F0441F"/>
  </w:style>
  <w:style w:type="paragraph" w:styleId="TtuloTDC">
    <w:name w:val="TOC Heading"/>
    <w:basedOn w:val="Ttulo1"/>
    <w:next w:val="Normal"/>
    <w:uiPriority w:val="39"/>
    <w:unhideWhenUsed/>
    <w:qFormat/>
    <w:rsid w:val="00DC47B8"/>
    <w:pPr>
      <w:keepLines/>
      <w:spacing w:after="0" w:line="259" w:lineRule="auto"/>
      <w:outlineLvl w:val="9"/>
    </w:pPr>
    <w:rPr>
      <w:rFonts w:asciiTheme="majorHAnsi" w:eastAsiaTheme="majorEastAsia" w:hAnsiTheme="majorHAnsi" w:cstheme="majorBidi"/>
      <w:b w:val="0"/>
      <w:bCs w:val="0"/>
      <w:noProof w:val="0"/>
      <w:color w:val="2F5496" w:themeColor="accent1" w:themeShade="BF"/>
      <w:kern w:val="0"/>
      <w:lang w:val="es-ES" w:eastAsia="es-ES"/>
    </w:rPr>
  </w:style>
  <w:style w:type="paragraph" w:styleId="TDC1">
    <w:name w:val="toc 1"/>
    <w:basedOn w:val="Normal"/>
    <w:next w:val="Normal"/>
    <w:autoRedefine/>
    <w:uiPriority w:val="39"/>
    <w:rsid w:val="00DC47B8"/>
    <w:pPr>
      <w:spacing w:after="100"/>
    </w:pPr>
  </w:style>
  <w:style w:type="paragraph" w:styleId="Descripcin">
    <w:name w:val="caption"/>
    <w:basedOn w:val="Normal"/>
    <w:next w:val="Normal"/>
    <w:semiHidden/>
    <w:unhideWhenUsed/>
    <w:qFormat/>
    <w:rsid w:val="00DC47B8"/>
    <w:pPr>
      <w:spacing w:after="200"/>
    </w:pPr>
    <w:rPr>
      <w:i/>
      <w:iCs/>
      <w:color w:val="44546A" w:themeColor="text2"/>
      <w:sz w:val="18"/>
      <w:szCs w:val="18"/>
    </w:rPr>
  </w:style>
  <w:style w:type="character" w:styleId="Referenciaintensa">
    <w:name w:val="Intense Reference"/>
    <w:basedOn w:val="Fuentedeprrafopredeter"/>
    <w:uiPriority w:val="32"/>
    <w:qFormat/>
    <w:rsid w:val="00DC47B8"/>
    <w:rPr>
      <w:b/>
      <w:bCs/>
      <w:smallCaps/>
      <w:color w:val="4472C4" w:themeColor="accent1"/>
      <w:spacing w:val="5"/>
    </w:rPr>
  </w:style>
  <w:style w:type="character" w:styleId="Ttulodellibro">
    <w:name w:val="Book Title"/>
    <w:basedOn w:val="Fuentedeprrafopredeter"/>
    <w:uiPriority w:val="33"/>
    <w:qFormat/>
    <w:rsid w:val="009D6CB4"/>
    <w:rPr>
      <w:b/>
      <w:bCs/>
      <w:i/>
      <w:iCs/>
      <w:spacing w:val="5"/>
    </w:rPr>
  </w:style>
  <w:style w:type="paragraph" w:styleId="TDC2">
    <w:name w:val="toc 2"/>
    <w:basedOn w:val="Normal"/>
    <w:next w:val="Normal"/>
    <w:autoRedefine/>
    <w:uiPriority w:val="39"/>
    <w:unhideWhenUsed/>
    <w:rsid w:val="009D6CB4"/>
    <w:pPr>
      <w:spacing w:after="100" w:line="259" w:lineRule="auto"/>
      <w:ind w:left="220"/>
    </w:pPr>
    <w:rPr>
      <w:rFonts w:asciiTheme="minorHAnsi" w:eastAsiaTheme="minorEastAsia" w:hAnsiTheme="minorHAnsi"/>
      <w:noProof w:val="0"/>
      <w:sz w:val="22"/>
      <w:szCs w:val="22"/>
      <w:lang w:val="es-ES" w:eastAsia="es-ES"/>
    </w:rPr>
  </w:style>
  <w:style w:type="paragraph" w:styleId="TDC3">
    <w:name w:val="toc 3"/>
    <w:basedOn w:val="Normal"/>
    <w:next w:val="Normal"/>
    <w:autoRedefine/>
    <w:uiPriority w:val="39"/>
    <w:unhideWhenUsed/>
    <w:rsid w:val="009D6CB4"/>
    <w:pPr>
      <w:spacing w:after="100" w:line="259" w:lineRule="auto"/>
      <w:ind w:left="440"/>
    </w:pPr>
    <w:rPr>
      <w:rFonts w:asciiTheme="minorHAnsi" w:eastAsiaTheme="minorEastAsia" w:hAnsiTheme="minorHAnsi"/>
      <w:noProof w:val="0"/>
      <w:sz w:val="22"/>
      <w:szCs w:val="2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421603">
      <w:bodyDiv w:val="1"/>
      <w:marLeft w:val="0"/>
      <w:marRight w:val="0"/>
      <w:marTop w:val="0"/>
      <w:marBottom w:val="0"/>
      <w:divBdr>
        <w:top w:val="none" w:sz="0" w:space="0" w:color="auto"/>
        <w:left w:val="none" w:sz="0" w:space="0" w:color="auto"/>
        <w:bottom w:val="none" w:sz="0" w:space="0" w:color="auto"/>
        <w:right w:val="none" w:sz="0" w:space="0" w:color="auto"/>
      </w:divBdr>
    </w:div>
    <w:div w:id="2119370226">
      <w:bodyDiv w:val="1"/>
      <w:marLeft w:val="0"/>
      <w:marRight w:val="0"/>
      <w:marTop w:val="0"/>
      <w:marBottom w:val="0"/>
      <w:divBdr>
        <w:top w:val="none" w:sz="0" w:space="0" w:color="auto"/>
        <w:left w:val="none" w:sz="0" w:space="0" w:color="auto"/>
        <w:bottom w:val="none" w:sz="0" w:space="0" w:color="auto"/>
        <w:right w:val="none" w:sz="0" w:space="0" w:color="auto"/>
      </w:divBdr>
      <w:divsChild>
        <w:div w:id="1113213078">
          <w:marLeft w:val="0"/>
          <w:marRight w:val="0"/>
          <w:marTop w:val="0"/>
          <w:marBottom w:val="0"/>
          <w:divBdr>
            <w:top w:val="none" w:sz="0" w:space="0" w:color="auto"/>
            <w:left w:val="none" w:sz="0" w:space="0" w:color="auto"/>
            <w:bottom w:val="none" w:sz="0" w:space="0" w:color="auto"/>
            <w:right w:val="none" w:sz="0" w:space="0" w:color="auto"/>
          </w:divBdr>
        </w:div>
        <w:div w:id="503278323">
          <w:marLeft w:val="0"/>
          <w:marRight w:val="0"/>
          <w:marTop w:val="0"/>
          <w:marBottom w:val="0"/>
          <w:divBdr>
            <w:top w:val="none" w:sz="0" w:space="0" w:color="auto"/>
            <w:left w:val="none" w:sz="0" w:space="0" w:color="auto"/>
            <w:bottom w:val="none" w:sz="0" w:space="0" w:color="auto"/>
            <w:right w:val="none" w:sz="0" w:space="0" w:color="auto"/>
          </w:divBdr>
        </w:div>
        <w:div w:id="381902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olimi\VideoGames\w15148\template-wor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2AC15-084D-45D7-89FF-C3CA0C679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Template>
  <TotalTime>116</TotalTime>
  <Pages>10</Pages>
  <Words>785</Words>
  <Characters>4320</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PowerPoint Template</vt:lpstr>
      <vt:lpstr>PowerPoint Template</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subject/>
  <dc:creator>Raimundo</dc:creator>
  <cp:keywords/>
  <dc:description/>
  <cp:lastModifiedBy>Miguel González Hernández</cp:lastModifiedBy>
  <cp:revision>7</cp:revision>
  <cp:lastPrinted>2013-05-28T20:55:00Z</cp:lastPrinted>
  <dcterms:created xsi:type="dcterms:W3CDTF">2021-10-17T13:13:00Z</dcterms:created>
  <dcterms:modified xsi:type="dcterms:W3CDTF">2021-10-28T09:55:00Z</dcterms:modified>
</cp:coreProperties>
</file>